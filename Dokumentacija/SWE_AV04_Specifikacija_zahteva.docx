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88C9" w14:textId="5C2B2D28" w:rsidR="00797E9B" w:rsidRDefault="5EEED91A">
      <w:pPr>
        <w:pStyle w:val="Title"/>
        <w:tabs>
          <w:tab w:val="left" w:pos="2970"/>
          <w:tab w:val="left" w:pos="3060"/>
        </w:tabs>
        <w:jc w:val="right"/>
      </w:pPr>
      <w:proofErr w:type="spellStart"/>
      <w:r>
        <w:t>Scriptu</w:t>
      </w:r>
      <w:r w:rsidR="009244BA">
        <w:t>s</w:t>
      </w:r>
      <w:proofErr w:type="spellEnd"/>
    </w:p>
    <w:p w14:paraId="3248B7D3" w14:textId="77777777" w:rsidR="00797E9B" w:rsidRDefault="0066062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bookmarkStart w:id="0" w:name="_Hlk2526502"/>
      <w:r>
        <w:rPr>
          <w:lang w:val="sr-Latn-RS"/>
        </w:rPr>
        <w:t>Kolekcija pomoćnog sadržaja za polaganje ispita</w:t>
      </w:r>
      <w:bookmarkEnd w:id="0"/>
    </w:p>
    <w:p w14:paraId="29D6B04F" w14:textId="77777777" w:rsidR="00797E9B" w:rsidRDefault="00660625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 </w:t>
      </w:r>
    </w:p>
    <w:p w14:paraId="795B3B50" w14:textId="77777777" w:rsidR="00797E9B" w:rsidRDefault="00660625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672A6659" w14:textId="77777777" w:rsidR="00797E9B" w:rsidRDefault="00797E9B">
      <w:pPr>
        <w:pStyle w:val="Title"/>
        <w:jc w:val="right"/>
        <w:rPr>
          <w:lang w:val="sr-Latn-CS"/>
        </w:rPr>
      </w:pPr>
    </w:p>
    <w:p w14:paraId="7E7B734B" w14:textId="77777777" w:rsidR="00797E9B" w:rsidRDefault="00660625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0A37501D" w14:textId="77777777" w:rsidR="00797E9B" w:rsidRDefault="00797E9B">
      <w:pPr>
        <w:pStyle w:val="Title"/>
        <w:rPr>
          <w:sz w:val="28"/>
          <w:lang w:val="sr-Latn-CS"/>
        </w:rPr>
        <w:sectPr w:rsidR="00797E9B">
          <w:headerReference w:type="default" r:id="rId7"/>
          <w:footerReference w:type="even" r:id="rId8"/>
          <w:footerReference w:type="default" r:id="rId9"/>
          <w:pgSz w:w="12240" w:h="15840"/>
          <w:pgMar w:top="1440" w:right="1440" w:bottom="1440" w:left="1440" w:header="708" w:footer="708" w:gutter="0"/>
          <w:cols w:space="720"/>
        </w:sectPr>
      </w:pPr>
    </w:p>
    <w:p w14:paraId="023F6467" w14:textId="77777777" w:rsidR="00797E9B" w:rsidRDefault="00660625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7E9B" w14:paraId="29D06CEC" w14:textId="77777777">
        <w:tc>
          <w:tcPr>
            <w:tcW w:w="2304" w:type="dxa"/>
          </w:tcPr>
          <w:p w14:paraId="746F1487" w14:textId="77777777" w:rsidR="00797E9B" w:rsidRDefault="0066062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797E9B" w:rsidRDefault="0066062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797E9B" w:rsidRDefault="0066062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797E9B" w:rsidRDefault="0066062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97E9B" w14:paraId="113545D5" w14:textId="77777777">
        <w:tc>
          <w:tcPr>
            <w:tcW w:w="2304" w:type="dxa"/>
          </w:tcPr>
          <w:p w14:paraId="4CE76F27" w14:textId="77777777" w:rsidR="00797E9B" w:rsidRDefault="00660625">
            <w:pPr>
              <w:pStyle w:val="Tabletext"/>
            </w:pPr>
            <w:r>
              <w:t>31</w:t>
            </w:r>
            <w:r>
              <w:rPr>
                <w:lang w:val="sr-Latn-CS"/>
              </w:rPr>
              <w:t>.03.20</w:t>
            </w:r>
            <w:r>
              <w:t>19</w:t>
            </w:r>
          </w:p>
        </w:tc>
        <w:tc>
          <w:tcPr>
            <w:tcW w:w="1152" w:type="dxa"/>
          </w:tcPr>
          <w:p w14:paraId="5BD9F438" w14:textId="77777777" w:rsidR="00797E9B" w:rsidRDefault="0066062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637F0B55" w14:textId="77777777" w:rsidR="00797E9B" w:rsidRDefault="0066062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1CAEA68C" w14:textId="77777777" w:rsidR="00797E9B" w:rsidRDefault="00660625">
            <w:pPr>
              <w:pStyle w:val="Tabletext"/>
            </w:pPr>
            <w:proofErr w:type="spellStart"/>
            <w:r>
              <w:t>Darjan</w:t>
            </w:r>
            <w:proofErr w:type="spellEnd"/>
          </w:p>
        </w:tc>
      </w:tr>
      <w:tr w:rsidR="00797E9B" w14:paraId="5DAB6C7B" w14:textId="77777777">
        <w:tc>
          <w:tcPr>
            <w:tcW w:w="2304" w:type="dxa"/>
          </w:tcPr>
          <w:p w14:paraId="02EB378F" w14:textId="77777777" w:rsidR="00797E9B" w:rsidRDefault="00797E9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A05A809" w14:textId="77777777" w:rsidR="00797E9B" w:rsidRDefault="00797E9B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39BBE3" w14:textId="77777777" w:rsidR="00797E9B" w:rsidRDefault="00797E9B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1C8F396" w14:textId="77777777" w:rsidR="00797E9B" w:rsidRDefault="00797E9B">
            <w:pPr>
              <w:pStyle w:val="Tabletext"/>
              <w:rPr>
                <w:lang w:val="sr-Latn-CS"/>
              </w:rPr>
            </w:pPr>
          </w:p>
        </w:tc>
      </w:tr>
      <w:tr w:rsidR="00797E9B" w14:paraId="72A3D3EC" w14:textId="77777777">
        <w:tc>
          <w:tcPr>
            <w:tcW w:w="2304" w:type="dxa"/>
          </w:tcPr>
          <w:p w14:paraId="0D0B940D" w14:textId="77777777" w:rsidR="00797E9B" w:rsidRDefault="00797E9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E27B00A" w14:textId="77777777" w:rsidR="00797E9B" w:rsidRDefault="00797E9B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0061E4C" w14:textId="77777777" w:rsidR="00797E9B" w:rsidRDefault="00797E9B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4EAFD9C" w14:textId="77777777" w:rsidR="00797E9B" w:rsidRDefault="00797E9B">
            <w:pPr>
              <w:pStyle w:val="Tabletext"/>
              <w:rPr>
                <w:lang w:val="sr-Latn-CS"/>
              </w:rPr>
            </w:pPr>
          </w:p>
        </w:tc>
      </w:tr>
      <w:tr w:rsidR="00797E9B" w14:paraId="4B94D5A5" w14:textId="77777777">
        <w:tc>
          <w:tcPr>
            <w:tcW w:w="2304" w:type="dxa"/>
          </w:tcPr>
          <w:p w14:paraId="3DEEC669" w14:textId="77777777" w:rsidR="00797E9B" w:rsidRDefault="00797E9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656B9AB" w14:textId="77777777" w:rsidR="00797E9B" w:rsidRDefault="00797E9B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5FB0818" w14:textId="77777777" w:rsidR="00797E9B" w:rsidRDefault="00797E9B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49F31CB" w14:textId="77777777" w:rsidR="00797E9B" w:rsidRDefault="00797E9B">
            <w:pPr>
              <w:pStyle w:val="Tabletext"/>
              <w:rPr>
                <w:lang w:val="sr-Latn-CS"/>
              </w:rPr>
            </w:pPr>
          </w:p>
        </w:tc>
      </w:tr>
    </w:tbl>
    <w:p w14:paraId="53128261" w14:textId="77777777" w:rsidR="00797E9B" w:rsidRDefault="00797E9B">
      <w:pPr>
        <w:rPr>
          <w:lang w:val="sr-Latn-CS"/>
        </w:rPr>
      </w:pPr>
    </w:p>
    <w:p w14:paraId="414DD773" w14:textId="4BC66ACC" w:rsidR="00797E9B" w:rsidRDefault="00660625">
      <w:pPr>
        <w:pStyle w:val="Title"/>
        <w:rPr>
          <w:lang w:val="sr-Latn-CS"/>
        </w:rPr>
      </w:pPr>
      <w:r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68C1E3E0" w14:textId="3CBD8598" w:rsidR="00E91FDC" w:rsidRDefault="0066062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409CE082"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 w:rsidR="00E91FDC" w:rsidRPr="0073145F">
        <w:rPr>
          <w:noProof/>
          <w:lang w:val="sr-Latn-CS"/>
        </w:rPr>
        <w:t>1.</w:t>
      </w:r>
      <w:r w:rsidR="00E91FDC"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="00E91FDC" w:rsidRPr="0073145F">
        <w:rPr>
          <w:noProof/>
          <w:lang w:val="sr-Latn-CS"/>
        </w:rPr>
        <w:t>Cilj dokumenta</w:t>
      </w:r>
      <w:r w:rsidR="00E91FDC">
        <w:rPr>
          <w:noProof/>
        </w:rPr>
        <w:tab/>
      </w:r>
      <w:r w:rsidR="00E91FDC">
        <w:rPr>
          <w:noProof/>
        </w:rPr>
        <w:fldChar w:fldCharType="begin"/>
      </w:r>
      <w:r w:rsidR="00E91FDC">
        <w:rPr>
          <w:noProof/>
        </w:rPr>
        <w:instrText xml:space="preserve"> PAGEREF _Toc4984862 \h </w:instrText>
      </w:r>
      <w:r w:rsidR="00E91FDC">
        <w:rPr>
          <w:noProof/>
        </w:rPr>
      </w:r>
      <w:r w:rsidR="00E91FDC">
        <w:rPr>
          <w:noProof/>
        </w:rPr>
        <w:fldChar w:fldCharType="separate"/>
      </w:r>
      <w:r w:rsidR="00E91FDC">
        <w:rPr>
          <w:noProof/>
        </w:rPr>
        <w:t>4</w:t>
      </w:r>
      <w:r w:rsidR="00E91FDC">
        <w:rPr>
          <w:noProof/>
        </w:rPr>
        <w:fldChar w:fldCharType="end"/>
      </w:r>
    </w:p>
    <w:p w14:paraId="714FF338" w14:textId="6E40166C" w:rsidR="00E91FDC" w:rsidRDefault="00E91FD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32AC4C" w14:textId="36832869" w:rsidR="00E91FDC" w:rsidRDefault="00E91FD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08AA50" w14:textId="7D5FC901" w:rsidR="00E91FDC" w:rsidRDefault="00E91FD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7A9C92" w14:textId="5E773BD3" w:rsidR="00E91FDC" w:rsidRDefault="00E91FD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 xml:space="preserve">Profili </w:t>
      </w:r>
      <w:r>
        <w:rPr>
          <w:noProof/>
        </w:rPr>
        <w:t>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D58141" w14:textId="7F5692E2" w:rsidR="00E91FDC" w:rsidRDefault="00E91FD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 xml:space="preserve">Posetilac </w:t>
      </w:r>
      <w:r>
        <w:rPr>
          <w:noProof/>
        </w:rPr>
        <w:t>web sajta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CC69E3" w14:textId="090FECA5" w:rsidR="00E91FDC" w:rsidRDefault="00E91FD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Običan korisnik (korisnik):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070A0D" w14:textId="4E549325" w:rsidR="00E91FDC" w:rsidRDefault="00E91FD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Moderator: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194D5F" w14:textId="4E526181" w:rsidR="00E91FDC" w:rsidRDefault="00E91FD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Administrator sajta (skraćeno administrator):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B9F546" w14:textId="441A84A2" w:rsidR="00E91FDC" w:rsidRDefault="00E91FD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8036E60" w14:textId="41B85CE9" w:rsidR="00E91FDC" w:rsidRDefault="00E91FD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Pregled lab ve</w:t>
      </w:r>
      <w:r w:rsidRPr="0073145F">
        <w:rPr>
          <w:noProof/>
          <w:lang w:val="sr-Latn-RS"/>
        </w:rPr>
        <w:t>žbi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AE1ABD" w14:textId="63B5F9CB" w:rsidR="00E91FDC" w:rsidRDefault="00E91FD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Pregled skripti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044918A" w14:textId="1A0E20A3" w:rsidR="00E91FDC" w:rsidRDefault="00E91FD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Pregled ispitnih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1901C8B" w14:textId="56E3F5A7" w:rsidR="00E91FDC" w:rsidRDefault="00E91FD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Pregled nepregledanog sadržaja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A3F04A" w14:textId="14141CE5" w:rsidR="00E91FDC" w:rsidRDefault="00E91FD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Pregled ocena profesora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462F68" w14:textId="43BCF432" w:rsidR="00E91FDC" w:rsidRDefault="00E91FD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Kreiranje soba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95919C" w14:textId="68C7F5CF" w:rsidR="00E91FDC" w:rsidRDefault="00E91FD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Kreiranje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FFC593" w14:textId="0075557A" w:rsidR="00E91FDC" w:rsidRDefault="00E91FD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Pregled i korišćenje postojećih soba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64B38DA" w14:textId="628F952D" w:rsidR="00E91FDC" w:rsidRDefault="00E91FD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Promena username-a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ED0A943" w14:textId="7D591217" w:rsidR="00E91FDC" w:rsidRDefault="00E91FD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Promena slike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5FA2D4D" w14:textId="48F77781" w:rsidR="00E91FDC" w:rsidRDefault="00E91FD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Promena šifre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9A8EB7F" w14:textId="69FD2005" w:rsidR="00E91FDC" w:rsidRDefault="00E91FD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05F18D2" w14:textId="075568D1" w:rsidR="00E91FDC" w:rsidRDefault="00E91FD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B47CDCF" w14:textId="233C3FB3" w:rsidR="00E91FDC" w:rsidRDefault="00E91FD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6.14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Dodavanje sadržaja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CAF6DC4" w14:textId="1840B3D9" w:rsidR="00E91FDC" w:rsidRDefault="00E91FD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6.15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Predlog izmene sadržaja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112F230" w14:textId="47CABE5F" w:rsidR="00E91FDC" w:rsidRDefault="00E91FD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6.16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Ocenjivanje sadržaja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EE1EA2F" w14:textId="79EE0D84" w:rsidR="00E91FDC" w:rsidRDefault="00E91FD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6.17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Odobravanje sadržaja i kategorizacija u preporučenu sekciju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BE2099A" w14:textId="7B7507C9" w:rsidR="00E91FDC" w:rsidRDefault="00E91FD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6.18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Reportovanje korisnika administratoru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99754F3" w14:textId="221DFC1F" w:rsidR="00E91FDC" w:rsidRDefault="00E91FD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6.19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Pregled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DA2DFCC" w14:textId="458A6D3C" w:rsidR="00E91FDC" w:rsidRDefault="00E91FD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6.20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Ocenjivanje nastavnog kadra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C704FB5" w14:textId="4B26826A" w:rsidR="00E91FDC" w:rsidRDefault="00E91FD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6.21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Kreiranje “specijalnih” event-ova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bookmarkStart w:id="1" w:name="_GoBack"/>
      <w:bookmarkEnd w:id="1"/>
    </w:p>
    <w:p w14:paraId="4BAE87E1" w14:textId="5AD74185" w:rsidR="00E91FDC" w:rsidRDefault="00E91FD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6.22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Promotovanje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19F9444" w14:textId="77ED4710" w:rsidR="00E91FDC" w:rsidRDefault="00E91FD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6.23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Demotovanje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20799CA" w14:textId="0DABB49E" w:rsidR="00E91FDC" w:rsidRDefault="00E91FD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6.24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Izbacivanje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8A3D737" w14:textId="3593830A" w:rsidR="00E91FDC" w:rsidRDefault="00E91FD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0842F73" w14:textId="1A290F4D" w:rsidR="00E91FDC" w:rsidRDefault="00E91FD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A1D19C9" w14:textId="495550C0" w:rsidR="00E91FDC" w:rsidRDefault="00E91FD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972E0AE" w14:textId="4C9C9D47" w:rsidR="00E91FDC" w:rsidRDefault="00E91FD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7223093" w14:textId="2D3C563E" w:rsidR="00E91FDC" w:rsidRDefault="00E91FD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5AE6E8A" w14:textId="6A50B6DB" w:rsidR="00E91FDC" w:rsidRDefault="00E91FD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FD376A1" w14:textId="43669587" w:rsidR="00E91FDC" w:rsidRDefault="00E91FD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73145F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3145F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FEF77B7" w14:textId="0BE19947" w:rsidR="00797E9B" w:rsidRDefault="00660625">
      <w:pPr>
        <w:pStyle w:val="Title"/>
        <w:tabs>
          <w:tab w:val="left" w:pos="540"/>
        </w:tabs>
        <w:rPr>
          <w:lang w:val="sr-Latn-CS"/>
        </w:rPr>
      </w:pPr>
      <w:r w:rsidRPr="409CE082"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>Specifikacija zahteva</w:t>
      </w:r>
    </w:p>
    <w:p w14:paraId="362FD78F" w14:textId="0E8776A9" w:rsidR="00797E9B" w:rsidRDefault="00660625">
      <w:pPr>
        <w:pStyle w:val="Heading1"/>
        <w:rPr>
          <w:lang w:val="sr-Latn-CS"/>
        </w:rPr>
      </w:pPr>
      <w:bookmarkStart w:id="2" w:name="_Toc4984862"/>
      <w:r>
        <w:rPr>
          <w:lang w:val="sr-Latn-CS"/>
        </w:rPr>
        <w:t>Cilj dokumenta</w:t>
      </w:r>
      <w:bookmarkEnd w:id="2"/>
    </w:p>
    <w:p w14:paraId="43F65F39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</w:t>
      </w:r>
      <w:proofErr w:type="spellStart"/>
      <w:r>
        <w:t>Scriptus</w:t>
      </w:r>
      <w:proofErr w:type="spellEnd"/>
      <w:r>
        <w:t xml:space="preserve"> </w:t>
      </w:r>
      <w:r>
        <w:rPr>
          <w:lang w:val="sr-Latn-RS"/>
        </w:rPr>
        <w:t>web sajta</w:t>
      </w:r>
      <w:r>
        <w:rPr>
          <w:lang w:val="sr-Latn-CS"/>
        </w:rPr>
        <w:t xml:space="preserve">. </w:t>
      </w:r>
    </w:p>
    <w:p w14:paraId="1AA9D462" w14:textId="77777777" w:rsidR="00797E9B" w:rsidRDefault="00660625">
      <w:pPr>
        <w:pStyle w:val="Heading1"/>
        <w:rPr>
          <w:lang w:val="sr-Latn-CS"/>
        </w:rPr>
      </w:pPr>
      <w:bookmarkStart w:id="3" w:name="_Toc4984863"/>
      <w:r>
        <w:rPr>
          <w:lang w:val="sr-Latn-CS"/>
        </w:rPr>
        <w:t>Opseg dokumenta</w:t>
      </w:r>
      <w:bookmarkEnd w:id="3"/>
    </w:p>
    <w:p w14:paraId="549542E9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proofErr w:type="spellStart"/>
      <w:r>
        <w:t>Scriptus</w:t>
      </w:r>
      <w:proofErr w:type="spellEnd"/>
      <w:r>
        <w:t xml:space="preserve"> </w:t>
      </w:r>
      <w:r>
        <w:rPr>
          <w:lang w:val="sr-Latn-RS"/>
        </w:rPr>
        <w:t xml:space="preserve">web sajt </w:t>
      </w:r>
      <w:r>
        <w:rPr>
          <w:lang w:val="sr-Latn-CS"/>
        </w:rPr>
        <w:t xml:space="preserve">koji će biti razvijen od strane </w:t>
      </w:r>
      <w:proofErr w:type="spellStart"/>
      <w:r>
        <w:t>BetaProgrameri</w:t>
      </w:r>
      <w:proofErr w:type="spellEnd"/>
      <w:r>
        <w:rPr>
          <w:lang w:val="sr-Latn-CS"/>
        </w:rPr>
        <w:t xml:space="preserve">-a. </w:t>
      </w:r>
      <w:proofErr w:type="spellStart"/>
      <w:r>
        <w:t>Scriptus</w:t>
      </w:r>
      <w:proofErr w:type="spellEnd"/>
      <w:r>
        <w:t xml:space="preserve"> </w:t>
      </w:r>
      <w:r>
        <w:rPr>
          <w:lang w:val="sr-Latn-CS"/>
        </w:rPr>
        <w:t xml:space="preserve">predstavlja skraćenicu za </w:t>
      </w:r>
      <w:r>
        <w:rPr>
          <w:lang w:val="sr-Latn-RS"/>
        </w:rPr>
        <w:t>Kolekcija pomoćnog sadržaja za polaganje ispita</w:t>
      </w:r>
      <w:r>
        <w:rPr>
          <w:lang w:val="sr-Latn-CS"/>
        </w:rPr>
        <w:t>. Namena sistema je efikasno prezentovanje, kreiranje i održavanje sadržaja vezanih</w:t>
      </w:r>
      <w:r>
        <w:t xml:space="preserve"> za</w:t>
      </w:r>
      <w:r>
        <w:rPr>
          <w:lang w:val="sr-Latn-CS"/>
        </w:rPr>
        <w:t xml:space="preserve"> </w:t>
      </w:r>
      <w:proofErr w:type="spellStart"/>
      <w:r>
        <w:t>polaganje</w:t>
      </w:r>
      <w:proofErr w:type="spellEnd"/>
      <w:r>
        <w:t xml:space="preserve"> </w:t>
      </w:r>
      <w:proofErr w:type="spellStart"/>
      <w:r>
        <w:t>ispita</w:t>
      </w:r>
      <w:proofErr w:type="spellEnd"/>
      <w:r>
        <w:rPr>
          <w:lang w:val="sr-Latn-CS"/>
        </w:rPr>
        <w:t>.</w:t>
      </w:r>
    </w:p>
    <w:p w14:paraId="6F3B69C3" w14:textId="77777777" w:rsidR="00797E9B" w:rsidRDefault="00660625">
      <w:pPr>
        <w:pStyle w:val="Heading1"/>
        <w:rPr>
          <w:lang w:val="sr-Latn-CS"/>
        </w:rPr>
      </w:pPr>
      <w:bookmarkStart w:id="4" w:name="_Toc4984864"/>
      <w:r>
        <w:rPr>
          <w:lang w:val="sr-Latn-CS"/>
        </w:rPr>
        <w:t>Reference</w:t>
      </w:r>
      <w:bookmarkEnd w:id="4"/>
    </w:p>
    <w:p w14:paraId="207EE3DF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41151977" w14:textId="77777777" w:rsidR="00797E9B" w:rsidRDefault="00660625">
      <w:pPr>
        <w:pStyle w:val="BodyText"/>
        <w:numPr>
          <w:ilvl w:val="0"/>
          <w:numId w:val="2"/>
        </w:numPr>
        <w:tabs>
          <w:tab w:val="clear" w:pos="1800"/>
          <w:tab w:val="left" w:pos="720"/>
        </w:tabs>
        <w:ind w:left="1440"/>
        <w:rPr>
          <w:lang w:val="sr-Latn-CS"/>
        </w:rPr>
      </w:pPr>
      <w:proofErr w:type="spellStart"/>
      <w:r>
        <w:t>Scriptus</w:t>
      </w:r>
      <w:proofErr w:type="spellEnd"/>
      <w:r>
        <w:rPr>
          <w:lang w:val="sr-Latn-CS"/>
        </w:rPr>
        <w:t xml:space="preserve">– Predlog projekta, </w:t>
      </w:r>
      <w:r w:rsidR="00FB3636">
        <w:rPr>
          <w:lang w:val="sr-Latn-CS"/>
        </w:rPr>
        <w:fldChar w:fldCharType="begin"/>
      </w:r>
      <w:r w:rsidR="00FB3636">
        <w:rPr>
          <w:lang w:val="sr-Latn-CS"/>
        </w:rPr>
        <w:instrText xml:space="preserve"> HYPERLINK "https://bitbucket.org/wlada/si.19.40.scriptus/src/mast</w:instrText>
      </w:r>
      <w:r w:rsidR="00FB3636">
        <w:rPr>
          <w:lang w:val="sr-Latn-CS"/>
        </w:rPr>
        <w:instrText xml:space="preserve">er/Dokumentacija/Scriptus_Vizija_sistema.doc" </w:instrText>
      </w:r>
      <w:r w:rsidR="00FB3636">
        <w:rPr>
          <w:lang w:val="sr-Latn-CS"/>
        </w:rPr>
        <w:fldChar w:fldCharType="separate"/>
      </w:r>
      <w:r>
        <w:rPr>
          <w:lang w:val="sr-Latn-CS"/>
        </w:rPr>
        <w:t>Scriptus_Vizija_sistema</w:t>
      </w:r>
      <w:r w:rsidR="00FB3636">
        <w:rPr>
          <w:lang w:val="sr-Latn-CS"/>
        </w:rPr>
        <w:fldChar w:fldCharType="end"/>
      </w:r>
      <w:r>
        <w:rPr>
          <w:lang w:val="sr-Latn-CS"/>
        </w:rPr>
        <w:t>, V1.0, 20</w:t>
      </w:r>
      <w:r>
        <w:t>19</w:t>
      </w:r>
      <w:r>
        <w:rPr>
          <w:lang w:val="sr-Latn-CS"/>
        </w:rPr>
        <w:t xml:space="preserve">, </w:t>
      </w:r>
      <w:proofErr w:type="spellStart"/>
      <w:r>
        <w:t>BetaProgrameri</w:t>
      </w:r>
      <w:proofErr w:type="spellEnd"/>
      <w:r>
        <w:rPr>
          <w:lang w:val="sr-Latn-CS"/>
        </w:rPr>
        <w:t>.</w:t>
      </w:r>
    </w:p>
    <w:p w14:paraId="2AC40B20" w14:textId="77777777" w:rsidR="00797E9B" w:rsidRDefault="00660625">
      <w:pPr>
        <w:pStyle w:val="BodyText"/>
        <w:numPr>
          <w:ilvl w:val="0"/>
          <w:numId w:val="2"/>
        </w:numPr>
        <w:tabs>
          <w:tab w:val="clear" w:pos="1800"/>
          <w:tab w:val="left" w:pos="720"/>
        </w:tabs>
        <w:ind w:left="1440"/>
        <w:rPr>
          <w:lang w:val="sr-Latn-CS"/>
        </w:rPr>
      </w:pPr>
      <w:proofErr w:type="spellStart"/>
      <w:r>
        <w:t>Scriptus</w:t>
      </w:r>
      <w:proofErr w:type="spellEnd"/>
      <w:r>
        <w:rPr>
          <w:lang w:val="sr-Latn-CS"/>
        </w:rPr>
        <w:t xml:space="preserve">– </w:t>
      </w:r>
      <w:r w:rsidR="00FB3636">
        <w:rPr>
          <w:lang w:val="sr-Latn-CS"/>
        </w:rPr>
        <w:fldChar w:fldCharType="begin"/>
      </w:r>
      <w:r w:rsidR="00FB3636">
        <w:rPr>
          <w:lang w:val="sr-Latn-CS"/>
        </w:rPr>
        <w:instrText xml:space="preserve"> HYPERLINK "https://bitbucket.org/wlada/si.19.40.scriptus/src/master/Dokumentacija/SWE_AV02_Plan_realizacije_projekta.doc" </w:instrText>
      </w:r>
      <w:r w:rsidR="00FB3636">
        <w:rPr>
          <w:lang w:val="sr-Latn-CS"/>
        </w:rPr>
        <w:fldChar w:fldCharType="separate"/>
      </w:r>
      <w:r>
        <w:rPr>
          <w:lang w:val="sr-Latn-CS"/>
        </w:rPr>
        <w:t>SWE_AV02_Plan_realizacije_projekta</w:t>
      </w:r>
      <w:r w:rsidR="00FB3636">
        <w:rPr>
          <w:lang w:val="sr-Latn-CS"/>
        </w:rPr>
        <w:fldChar w:fldCharType="end"/>
      </w:r>
      <w:r>
        <w:rPr>
          <w:lang w:val="sr-Latn-CS"/>
        </w:rPr>
        <w:t>, V1.0, 20</w:t>
      </w:r>
      <w:r>
        <w:t>19</w:t>
      </w:r>
      <w:r>
        <w:rPr>
          <w:lang w:val="sr-Latn-CS"/>
        </w:rPr>
        <w:t xml:space="preserve">, </w:t>
      </w:r>
      <w:proofErr w:type="spellStart"/>
      <w:r>
        <w:t>BetaProgrameri</w:t>
      </w:r>
      <w:proofErr w:type="spellEnd"/>
      <w:r>
        <w:rPr>
          <w:lang w:val="sr-Latn-CS"/>
        </w:rPr>
        <w:t>.</w:t>
      </w:r>
    </w:p>
    <w:p w14:paraId="3EAA6FD5" w14:textId="77777777" w:rsidR="00797E9B" w:rsidRDefault="00660625">
      <w:pPr>
        <w:pStyle w:val="Heading1"/>
        <w:rPr>
          <w:lang w:val="sr-Latn-CS"/>
        </w:rPr>
      </w:pPr>
      <w:bookmarkStart w:id="5" w:name="_Toc4984865"/>
      <w:r>
        <w:rPr>
          <w:lang w:val="sr-Latn-CS"/>
        </w:rPr>
        <w:t>Pregled slučajeva korišćenja</w:t>
      </w:r>
      <w:bookmarkEnd w:id="5"/>
    </w:p>
    <w:p w14:paraId="64B19858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</w:t>
      </w:r>
      <w:proofErr w:type="spellStart"/>
      <w:r>
        <w:t>Scriptus</w:t>
      </w:r>
      <w:proofErr w:type="spellEnd"/>
      <w:r>
        <w:t xml:space="preserve"> </w:t>
      </w:r>
      <w:r>
        <w:rPr>
          <w:lang w:val="sr-Latn-RS"/>
        </w:rPr>
        <w:t xml:space="preserve">web sajta </w:t>
      </w:r>
      <w:r>
        <w:rPr>
          <w:lang w:val="sr-Latn-CS"/>
        </w:rPr>
        <w:t>prikazan je na sledećoj slici:</w:t>
      </w:r>
    </w:p>
    <w:p w14:paraId="62486C05" w14:textId="4DBBF27B" w:rsidR="00797E9B" w:rsidRDefault="007F0EC3" w:rsidP="00A411E7">
      <w:pPr>
        <w:pStyle w:val="BodyText"/>
        <w:jc w:val="center"/>
      </w:pPr>
      <w:r>
        <w:rPr>
          <w:noProof/>
        </w:rPr>
        <w:drawing>
          <wp:inline distT="0" distB="0" distL="0" distR="0" wp14:anchorId="3E523DD6" wp14:editId="6E4DF5DC">
            <wp:extent cx="5417710" cy="4830794"/>
            <wp:effectExtent l="0" t="0" r="0" b="8255"/>
            <wp:docPr id="859538915" name="Picture 859538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710" cy="483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92C8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Slučajevi korišćenja </w:t>
      </w:r>
      <w:r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>
        <w:rPr>
          <w:i/>
          <w:iCs/>
          <w:lang w:val="sr-Latn-CS"/>
        </w:rPr>
        <w:t xml:space="preserve">kreiranje, brisanje i arhiviranje članova </w:t>
      </w:r>
      <w:r>
        <w:rPr>
          <w:lang w:val="sr-Latn-CS"/>
        </w:rPr>
        <w:t xml:space="preserve">i </w:t>
      </w:r>
      <w:r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dalje razložiti na pojedinačne slučajeve korišćenja.</w:t>
      </w:r>
    </w:p>
    <w:p w14:paraId="7B39E690" w14:textId="02B98343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pregled </w:t>
      </w:r>
      <w:r w:rsidR="00EA48B1">
        <w:rPr>
          <w:i/>
          <w:iCs/>
          <w:lang w:val="sr-Latn-CS"/>
        </w:rPr>
        <w:t>sajta</w:t>
      </w:r>
      <w:r>
        <w:rPr>
          <w:lang w:val="sr-Latn-CS"/>
        </w:rPr>
        <w:t xml:space="preserve"> je prikazan na sledećoj slici:</w:t>
      </w:r>
    </w:p>
    <w:p w14:paraId="4101652C" w14:textId="35C6B3F1" w:rsidR="00797E9B" w:rsidRDefault="00EA48B1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22F1FA6C" wp14:editId="7E1D964E">
            <wp:extent cx="497205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gled sajta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r="12501" b="3731"/>
                    <a:stretch/>
                  </pic:blipFill>
                  <pic:spPr bwMode="auto">
                    <a:xfrm>
                      <a:off x="0" y="0"/>
                      <a:ext cx="49720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EBAC0" w14:textId="40BDD6AB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E03AFB">
        <w:rPr>
          <w:i/>
          <w:iCs/>
          <w:lang w:val="sr-Latn-CS"/>
        </w:rPr>
        <w:t>kreiranje osoba i do</w:t>
      </w:r>
      <w:r w:rsidR="00713DDA">
        <w:rPr>
          <w:i/>
          <w:iCs/>
          <w:lang w:val="sr-Latn-RS"/>
        </w:rPr>
        <w:t>gađaja</w:t>
      </w:r>
      <w:r>
        <w:rPr>
          <w:lang w:val="sr-Latn-CS"/>
        </w:rPr>
        <w:t xml:space="preserve"> je prikazan na sledećoj slici:</w:t>
      </w:r>
    </w:p>
    <w:p w14:paraId="4B99056E" w14:textId="5163BC3F" w:rsidR="00797E9B" w:rsidRDefault="009D33EE" w:rsidP="00E03AFB">
      <w:pPr>
        <w:pStyle w:val="BodyText"/>
        <w:jc w:val="center"/>
        <w:rPr>
          <w:lang w:val="sr-Latn-CS"/>
        </w:rPr>
      </w:pPr>
      <w:r>
        <w:rPr>
          <w:noProof/>
        </w:rPr>
        <w:drawing>
          <wp:inline distT="0" distB="0" distL="0" distR="0" wp14:anchorId="016839EC" wp14:editId="3468318A">
            <wp:extent cx="4999153" cy="937341"/>
            <wp:effectExtent l="0" t="0" r="0" b="0"/>
            <wp:docPr id="670968024" name="Picture 670968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303E" w14:textId="3FB3B5EF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713DDA">
        <w:rPr>
          <w:i/>
          <w:iCs/>
          <w:lang w:val="sr-Latn-CS"/>
        </w:rPr>
        <w:t>ocenjivanje i pre</w:t>
      </w:r>
      <w:r w:rsidR="00AD295E">
        <w:rPr>
          <w:i/>
          <w:iCs/>
          <w:lang w:val="sr-Latn-CS"/>
        </w:rPr>
        <w:t>dlog izmene sadržaja</w:t>
      </w:r>
      <w:r>
        <w:rPr>
          <w:lang w:val="sr-Latn-CS"/>
        </w:rPr>
        <w:t xml:space="preserve"> je prikazan na sledećoj slici:</w:t>
      </w:r>
    </w:p>
    <w:p w14:paraId="1299C43A" w14:textId="2D6E9344" w:rsidR="00797E9B" w:rsidRDefault="00713DDA" w:rsidP="00713DDA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061473CB" wp14:editId="7CFDA693">
            <wp:extent cx="2769079" cy="172528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cenjivanje i predlog izmen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7" t="6073" r="7402" b="7154"/>
                    <a:stretch/>
                  </pic:blipFill>
                  <pic:spPr bwMode="auto">
                    <a:xfrm>
                      <a:off x="0" y="0"/>
                      <a:ext cx="2770083" cy="1725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91FF0" w14:textId="77777777" w:rsidR="00A44819" w:rsidRDefault="00A44819" w:rsidP="00A44819">
      <w:pPr>
        <w:pStyle w:val="BodyText"/>
        <w:rPr>
          <w:lang w:val="sr-Latn-CS"/>
        </w:rPr>
      </w:pPr>
    </w:p>
    <w:p w14:paraId="140BAA18" w14:textId="4F7A6684" w:rsidR="00A44819" w:rsidRDefault="00A44819" w:rsidP="00A44819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promotovanje i demotovanje korisnika/moderatora </w:t>
      </w:r>
      <w:r>
        <w:rPr>
          <w:lang w:val="sr-Latn-CS"/>
        </w:rPr>
        <w:t xml:space="preserve"> je prikazan na sledećoj slici:</w:t>
      </w:r>
    </w:p>
    <w:p w14:paraId="1E890DAC" w14:textId="34220B0C" w:rsidR="00A44819" w:rsidRDefault="00A44819" w:rsidP="00A44819">
      <w:pPr>
        <w:pStyle w:val="BodyText"/>
        <w:jc w:val="center"/>
        <w:rPr>
          <w:lang w:val="sr-Latn-CS"/>
        </w:rPr>
      </w:pPr>
      <w:r>
        <w:rPr>
          <w:noProof/>
        </w:rPr>
        <w:lastRenderedPageBreak/>
        <w:drawing>
          <wp:inline distT="0" distB="0" distL="0" distR="0" wp14:anchorId="190E994A" wp14:editId="0BF80161">
            <wp:extent cx="3718882" cy="1897544"/>
            <wp:effectExtent l="0" t="0" r="0" b="7620"/>
            <wp:docPr id="458718463" name="Picture 458718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5762" w14:textId="7AF3B074" w:rsidR="000C25B2" w:rsidRDefault="00A44819" w:rsidP="001C76BF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unos i ažuriranje ličnih podataka</w:t>
      </w:r>
      <w:r>
        <w:rPr>
          <w:lang w:val="sr-Latn-CS"/>
        </w:rPr>
        <w:t xml:space="preserve"> je prikazan na sledećoj slici:</w:t>
      </w:r>
    </w:p>
    <w:p w14:paraId="3CD82DC7" w14:textId="5AAB6708" w:rsidR="00A44819" w:rsidRDefault="00152856" w:rsidP="00A44819">
      <w:pPr>
        <w:pStyle w:val="BodyText"/>
        <w:jc w:val="center"/>
        <w:rPr>
          <w:lang w:val="sr-Latn-CS"/>
        </w:rPr>
      </w:pPr>
      <w:r>
        <w:rPr>
          <w:noProof/>
        </w:rPr>
        <w:drawing>
          <wp:inline distT="0" distB="0" distL="0" distR="0" wp14:anchorId="7C9C7857" wp14:editId="3757EEBF">
            <wp:extent cx="5714652" cy="3581182"/>
            <wp:effectExtent l="0" t="0" r="635" b="635"/>
            <wp:docPr id="57117057" name="Picture 57117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652" cy="358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D3CC" w14:textId="77777777" w:rsidR="000C25B2" w:rsidRDefault="000C25B2" w:rsidP="001821D1">
      <w:pPr>
        <w:pStyle w:val="BodyText"/>
        <w:rPr>
          <w:lang w:val="sr-Latn-CS"/>
        </w:rPr>
      </w:pPr>
    </w:p>
    <w:p w14:paraId="50929EF1" w14:textId="19CF8EAF" w:rsidR="000C25B2" w:rsidRDefault="000C25B2">
      <w:pPr>
        <w:widowControl/>
        <w:spacing w:line="240" w:lineRule="auto"/>
        <w:rPr>
          <w:lang w:val="sr-Latn-CS"/>
        </w:rPr>
      </w:pPr>
    </w:p>
    <w:p w14:paraId="3B47FC75" w14:textId="77777777" w:rsidR="001C76BF" w:rsidRDefault="001C76BF">
      <w:pPr>
        <w:widowControl/>
        <w:spacing w:line="240" w:lineRule="auto"/>
        <w:rPr>
          <w:lang w:val="sr-Latn-CS"/>
        </w:rPr>
      </w:pPr>
      <w:r>
        <w:rPr>
          <w:lang w:val="sr-Latn-CS"/>
        </w:rPr>
        <w:br w:type="page"/>
      </w:r>
    </w:p>
    <w:p w14:paraId="75F2736C" w14:textId="71C55B2F" w:rsidR="001821D1" w:rsidRDefault="001821D1" w:rsidP="001821D1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>
        <w:rPr>
          <w:i/>
          <w:iCs/>
          <w:lang w:val="sr-Latn-CS"/>
        </w:rPr>
        <w:t xml:space="preserve">pregled i korišćenje </w:t>
      </w:r>
      <w:r w:rsidR="000C25B2">
        <w:rPr>
          <w:i/>
          <w:iCs/>
          <w:lang w:val="sr-Latn-CS"/>
        </w:rPr>
        <w:t xml:space="preserve">postojećih </w:t>
      </w:r>
      <w:r w:rsidR="006F5D7B">
        <w:rPr>
          <w:i/>
          <w:iCs/>
          <w:lang w:val="sr-Latn-CS"/>
        </w:rPr>
        <w:t>sob</w:t>
      </w:r>
      <w:r w:rsidR="000C25B2">
        <w:rPr>
          <w:i/>
          <w:iCs/>
          <w:lang w:val="sr-Latn-CS"/>
        </w:rPr>
        <w:t>a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 xml:space="preserve"> je prikazan na sledećoj slici:</w:t>
      </w:r>
    </w:p>
    <w:p w14:paraId="1562CB19" w14:textId="27A19381" w:rsidR="00A44819" w:rsidRDefault="000C25B2" w:rsidP="000C25B2">
      <w:pPr>
        <w:pStyle w:val="BodyText"/>
        <w:jc w:val="center"/>
        <w:rPr>
          <w:lang w:val="sr-Latn-CS"/>
        </w:rPr>
      </w:pPr>
      <w:r>
        <w:rPr>
          <w:noProof/>
        </w:rPr>
        <w:drawing>
          <wp:inline distT="0" distB="0" distL="0" distR="0" wp14:anchorId="2707D2A9" wp14:editId="30A52325">
            <wp:extent cx="3871295" cy="1836579"/>
            <wp:effectExtent l="0" t="0" r="0" b="0"/>
            <wp:docPr id="270969628" name="Picture 270969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8C79" w14:textId="77777777" w:rsidR="00A44819" w:rsidRDefault="00A44819" w:rsidP="00A44819">
      <w:pPr>
        <w:pStyle w:val="BodyText"/>
        <w:rPr>
          <w:lang w:val="sr-Latn-CS"/>
        </w:rPr>
      </w:pPr>
    </w:p>
    <w:p w14:paraId="579AF3AD" w14:textId="358376D1" w:rsidR="00797E9B" w:rsidRDefault="5EEED91A" w:rsidP="002E6C0C">
      <w:pPr>
        <w:pStyle w:val="Heading1"/>
        <w:rPr>
          <w:lang w:val="sr-Latn-CS"/>
        </w:rPr>
      </w:pPr>
      <w:bookmarkStart w:id="6" w:name="_Toc4984866"/>
      <w:r w:rsidRPr="5EEED91A">
        <w:rPr>
          <w:lang w:val="sr-Latn-CS"/>
        </w:rPr>
        <w:t xml:space="preserve">Profili </w:t>
      </w:r>
      <w:proofErr w:type="spellStart"/>
      <w:r w:rsidRPr="002E6C0C">
        <w:t>korisnika</w:t>
      </w:r>
      <w:bookmarkEnd w:id="6"/>
      <w:proofErr w:type="spellEnd"/>
    </w:p>
    <w:p w14:paraId="2FA8136D" w14:textId="7BF7C7B0" w:rsidR="00797E9B" w:rsidRDefault="5EEED91A" w:rsidP="5EEED91A">
      <w:pPr>
        <w:pStyle w:val="BodyText"/>
        <w:rPr>
          <w:lang w:val="sr-Latn-CS"/>
        </w:rPr>
      </w:pPr>
      <w:r w:rsidRPr="5EEED91A">
        <w:rPr>
          <w:lang w:val="sr-Latn-CS"/>
        </w:rPr>
        <w:t xml:space="preserve">Identifikovani su sledeći profili korisnika </w:t>
      </w:r>
      <w:r>
        <w:t xml:space="preserve">web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Scriptus</w:t>
      </w:r>
      <w:proofErr w:type="spellEnd"/>
      <w:r>
        <w:t>:</w:t>
      </w:r>
    </w:p>
    <w:p w14:paraId="02713642" w14:textId="77777777" w:rsidR="00797E9B" w:rsidRDefault="00660625">
      <w:pPr>
        <w:pStyle w:val="Heading2"/>
        <w:rPr>
          <w:lang w:val="sr-Latn-CS"/>
        </w:rPr>
      </w:pPr>
      <w:bookmarkStart w:id="7" w:name="_Toc4984867"/>
      <w:r>
        <w:rPr>
          <w:lang w:val="sr-Latn-CS"/>
        </w:rPr>
        <w:t xml:space="preserve">Posetilac </w:t>
      </w:r>
      <w:r>
        <w:t xml:space="preserve">web </w:t>
      </w:r>
      <w:proofErr w:type="spellStart"/>
      <w:r>
        <w:t>sajta</w:t>
      </w:r>
      <w:bookmarkEnd w:id="7"/>
      <w:proofErr w:type="spellEnd"/>
    </w:p>
    <w:p w14:paraId="4459DEEC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>
        <w:t xml:space="preserve">web </w:t>
      </w:r>
      <w:proofErr w:type="spellStart"/>
      <w:r>
        <w:t>sajta</w:t>
      </w:r>
      <w:proofErr w:type="spellEnd"/>
      <w:r>
        <w:t xml:space="preserve"> </w:t>
      </w:r>
      <w:r>
        <w:rPr>
          <w:lang w:val="sr-Latn-CS"/>
        </w:rPr>
        <w:t xml:space="preserve">je osnovni profil korisnika koji sa najmanjim skupom funkcionalnosti na raspolaganju. Korisnici ovog tipa pristupaju </w:t>
      </w:r>
      <w:r>
        <w:t xml:space="preserve">web </w:t>
      </w:r>
      <w:proofErr w:type="spellStart"/>
      <w:r>
        <w:t>sajtu</w:t>
      </w:r>
      <w:proofErr w:type="spellEnd"/>
      <w:r>
        <w:t xml:space="preserve"> </w:t>
      </w:r>
      <w:r>
        <w:rPr>
          <w:lang w:val="sr-Latn-CS"/>
        </w:rPr>
        <w:t>u cilju pregleda informacija koje su na njemu prezentovane. Pristup portalu u ulozi posetioca je slobodan, tj. ne zahteva prethodno prijavljivanje na portal.</w:t>
      </w:r>
    </w:p>
    <w:p w14:paraId="3F208C32" w14:textId="77777777" w:rsidR="00797E9B" w:rsidRDefault="00660625">
      <w:pPr>
        <w:pStyle w:val="Heading2"/>
        <w:rPr>
          <w:lang w:val="sr-Latn-CS"/>
        </w:rPr>
      </w:pPr>
      <w:bookmarkStart w:id="8" w:name="_Toc4984868"/>
      <w:r>
        <w:rPr>
          <w:lang w:val="sr-Latn-CS"/>
        </w:rPr>
        <w:t>Običan korisnik (korisnik):</w:t>
      </w:r>
      <w:bookmarkEnd w:id="8"/>
    </w:p>
    <w:p w14:paraId="12C11083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 xml:space="preserve">Običan korisnik će moći da dodaje sadržaj, ocenjuje sadržaj, preuzima sadržaj. Moći će da iskomentariše neki sadržaj kao i da prijavi moderatoru neprikladan sadržaj. Imaće mogućnost lakog pretraživanja i filtriranja sadržaja. </w:t>
      </w:r>
    </w:p>
    <w:p w14:paraId="7361FAAB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 xml:space="preserve">Običan korisnik će imati mogućnost unapređenja na moderatora za kurseve na kojima se ističe. </w:t>
      </w:r>
    </w:p>
    <w:p w14:paraId="6078D0F5" w14:textId="77777777" w:rsidR="00797E9B" w:rsidRDefault="00660625">
      <w:pPr>
        <w:pStyle w:val="Heading2"/>
        <w:rPr>
          <w:lang w:val="sr-Latn-CS"/>
        </w:rPr>
      </w:pPr>
      <w:bookmarkStart w:id="9" w:name="_Toc4984869"/>
      <w:r>
        <w:rPr>
          <w:lang w:val="sr-Latn-CS"/>
        </w:rPr>
        <w:t>Moderator:</w:t>
      </w:r>
      <w:bookmarkEnd w:id="9"/>
    </w:p>
    <w:p w14:paraId="3A8EC123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>Moderator aplikacije je zadužen za održavanje i kontrolu sadržaja aplikacije. Konkretno, moderator aplikacije će kontrolisati informacije o korisnički dodatom sadržaju, o. Imaće mogućnost slanja prijave administratoru sa zahtevom za izbacivanje neželjenih korisnika.</w:t>
      </w:r>
    </w:p>
    <w:p w14:paraId="16A60F1F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>Moderator zadržava sve mogućnosti koje ima običan korisnik. Upvote moderatora se razlikuje od običnog korisnika.</w:t>
      </w:r>
    </w:p>
    <w:p w14:paraId="05F6FBF1" w14:textId="77777777" w:rsidR="00797E9B" w:rsidRDefault="00660625">
      <w:pPr>
        <w:pStyle w:val="BodyText"/>
      </w:pPr>
      <w:r>
        <w:rPr>
          <w:lang w:val="sr-Latn-CS"/>
        </w:rPr>
        <w:t>Moderatori će biti zaduženi za određene kurseve.</w:t>
      </w:r>
    </w:p>
    <w:p w14:paraId="7CDD6F1B" w14:textId="0131CD44" w:rsidR="00797E9B" w:rsidRDefault="00660625">
      <w:pPr>
        <w:pStyle w:val="Heading2"/>
        <w:rPr>
          <w:lang w:val="sr-Latn-CS"/>
        </w:rPr>
      </w:pPr>
      <w:bookmarkStart w:id="10" w:name="_Toc4984870"/>
      <w:r>
        <w:rPr>
          <w:lang w:val="sr-Latn-CS"/>
        </w:rPr>
        <w:t xml:space="preserve">Administrator </w:t>
      </w:r>
      <w:r w:rsidR="00F17986">
        <w:rPr>
          <w:lang w:val="sr-Latn-CS"/>
        </w:rPr>
        <w:t>sajta</w:t>
      </w:r>
      <w:r>
        <w:rPr>
          <w:lang w:val="sr-Latn-CS"/>
        </w:rPr>
        <w:t xml:space="preserve"> (skraćeno administrator):</w:t>
      </w:r>
      <w:bookmarkEnd w:id="10"/>
    </w:p>
    <w:p w14:paraId="62EFD62B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portala. </w:t>
      </w:r>
    </w:p>
    <w:p w14:paraId="34ECA18D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 xml:space="preserve">U ulozi administratora će se najčešće naći fakultetski obrazovana osoba sa visokim nivoom poznavanja administriranja Web servera. </w:t>
      </w:r>
    </w:p>
    <w:p w14:paraId="6C0D20CF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>Administrator će imati pristup svim funkcijama sistema.</w:t>
      </w:r>
    </w:p>
    <w:p w14:paraId="09F5AC0F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>Administrator će primati prijave i odlučivati o izbacivanju korisnika. Takođe će imati mogućnost da korisnicima koji se zalažu i koji se ističu dodatim sadržajem unaprede u moderatore i tako im dodeliti odredjene funkcionalnosti.</w:t>
      </w:r>
    </w:p>
    <w:p w14:paraId="4DDBEF00" w14:textId="77777777" w:rsidR="00797E9B" w:rsidRDefault="00797E9B">
      <w:pPr>
        <w:pStyle w:val="BodyText"/>
        <w:rPr>
          <w:lang w:val="sr-Latn-CS"/>
        </w:rPr>
      </w:pPr>
    </w:p>
    <w:p w14:paraId="7F825E50" w14:textId="77777777" w:rsidR="00797E9B" w:rsidRDefault="00660625">
      <w:pPr>
        <w:pStyle w:val="Heading1"/>
        <w:rPr>
          <w:lang w:val="sr-Latn-CS"/>
        </w:rPr>
      </w:pPr>
      <w:bookmarkStart w:id="11" w:name="_Toc4984871"/>
      <w:r>
        <w:rPr>
          <w:lang w:val="sr-Latn-CS"/>
        </w:rPr>
        <w:lastRenderedPageBreak/>
        <w:t>Opis slučajeva korišćenja</w:t>
      </w:r>
      <w:bookmarkEnd w:id="11"/>
    </w:p>
    <w:p w14:paraId="75298E08" w14:textId="04569392" w:rsidR="00797E9B" w:rsidRDefault="00660625">
      <w:pPr>
        <w:pStyle w:val="Heading2"/>
        <w:rPr>
          <w:lang w:val="sr-Latn-CS"/>
        </w:rPr>
      </w:pPr>
      <w:bookmarkStart w:id="12" w:name="_Toc4984872"/>
      <w:r>
        <w:rPr>
          <w:lang w:val="sr-Latn-CS"/>
        </w:rPr>
        <w:t xml:space="preserve">Pregled </w:t>
      </w:r>
      <w:r w:rsidR="003601CB">
        <w:rPr>
          <w:lang w:val="sr-Latn-CS"/>
        </w:rPr>
        <w:t>lab ve</w:t>
      </w:r>
      <w:r w:rsidR="003601CB">
        <w:rPr>
          <w:lang w:val="sr-Latn-RS"/>
        </w:rPr>
        <w:t>žbi</w:t>
      </w:r>
      <w:bookmarkEnd w:id="12"/>
    </w:p>
    <w:p w14:paraId="2AE8D395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F96796F" w14:textId="30C9C511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3601CB">
        <w:rPr>
          <w:lang w:val="sr-Latn-CS"/>
        </w:rPr>
        <w:t>web sajta sa</w:t>
      </w:r>
      <w:r>
        <w:rPr>
          <w:lang w:val="sr-Latn-CS"/>
        </w:rPr>
        <w:t xml:space="preserve"> </w:t>
      </w:r>
      <w:r w:rsidR="003601CB">
        <w:rPr>
          <w:lang w:val="sr-Latn-CS"/>
        </w:rPr>
        <w:t>materijalima za pripremu lab vežbi za izabrani predmet</w:t>
      </w:r>
      <w:r>
        <w:rPr>
          <w:lang w:val="sr-Latn-CS"/>
        </w:rPr>
        <w:t>.</w:t>
      </w:r>
    </w:p>
    <w:p w14:paraId="406FE465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51FD8B9" w14:textId="0C3B9750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3601CB">
        <w:rPr>
          <w:lang w:val="sr-Latn-CS"/>
        </w:rPr>
        <w:t>sajta</w:t>
      </w:r>
      <w:r>
        <w:rPr>
          <w:lang w:val="sr-Latn-CS"/>
        </w:rPr>
        <w:t xml:space="preserve">, </w:t>
      </w:r>
      <w:r w:rsidR="003601CB">
        <w:rPr>
          <w:lang w:val="sr-Latn-CS"/>
        </w:rPr>
        <w:t>Običan korisnik</w:t>
      </w:r>
      <w:r>
        <w:rPr>
          <w:lang w:val="sr-Latn-CS"/>
        </w:rPr>
        <w:t>,</w:t>
      </w:r>
      <w:r w:rsidR="003601CB">
        <w:rPr>
          <w:lang w:val="sr-Latn-CS"/>
        </w:rPr>
        <w:t xml:space="preserve"> Moderator,</w:t>
      </w:r>
      <w:r>
        <w:rPr>
          <w:lang w:val="sr-Latn-CS"/>
        </w:rPr>
        <w:t xml:space="preserve"> Administrator.</w:t>
      </w:r>
    </w:p>
    <w:p w14:paraId="786CEE2F" w14:textId="71AD7830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  <w:r w:rsidR="003601CB">
        <w:rPr>
          <w:b/>
          <w:bCs/>
          <w:lang w:val="sr-Latn-CS"/>
        </w:rPr>
        <w:t xml:space="preserve"> </w:t>
      </w:r>
    </w:p>
    <w:p w14:paraId="75DF0016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578D34A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37D3795" w14:textId="245DC9D6" w:rsidR="00797E9B" w:rsidRDefault="00660625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bira opciju za prikaz osnovne stranice </w:t>
      </w:r>
      <w:r w:rsidR="003601CB">
        <w:rPr>
          <w:lang w:val="sr-Latn-CS"/>
        </w:rPr>
        <w:t>web sajta</w:t>
      </w:r>
      <w:r>
        <w:rPr>
          <w:lang w:val="sr-Latn-CS"/>
        </w:rPr>
        <w:t>.</w:t>
      </w:r>
    </w:p>
    <w:p w14:paraId="5433FD7D" w14:textId="05FCB7D7" w:rsidR="003601CB" w:rsidRDefault="003601CB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bira predmet</w:t>
      </w:r>
    </w:p>
    <w:p w14:paraId="4B255A98" w14:textId="3E773CB0" w:rsidR="003601CB" w:rsidRDefault="003601CB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bira pregled preporučene sekcije</w:t>
      </w:r>
    </w:p>
    <w:p w14:paraId="2DFE3669" w14:textId="3ACA8CAD" w:rsidR="00751A08" w:rsidRDefault="00751A08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bira pregled lab vežbi</w:t>
      </w:r>
    </w:p>
    <w:p w14:paraId="46495B4D" w14:textId="7BF51A08" w:rsidR="00AB20A1" w:rsidRDefault="00AB20A1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Prikazuje se stranica sa rešenjima lab vežbi</w:t>
      </w:r>
    </w:p>
    <w:p w14:paraId="69C223F3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09F9677B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C092B87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FB1023C" w14:textId="03708613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C764C2">
        <w:rPr>
          <w:lang w:val="sr-Latn-CS"/>
        </w:rPr>
        <w:t>sa lab vežbama</w:t>
      </w:r>
      <w:r>
        <w:rPr>
          <w:lang w:val="sr-Latn-CS"/>
        </w:rPr>
        <w:t xml:space="preserve"> </w:t>
      </w:r>
      <w:r w:rsidR="003601CB">
        <w:rPr>
          <w:lang w:val="sr-Latn-CS"/>
        </w:rPr>
        <w:t>web sajta</w:t>
      </w:r>
      <w:r>
        <w:rPr>
          <w:lang w:val="sr-Latn-CS"/>
        </w:rPr>
        <w:t>.</w:t>
      </w:r>
    </w:p>
    <w:p w14:paraId="2E786B82" w14:textId="03708613" w:rsidR="0074722E" w:rsidRDefault="0074722E">
      <w:pPr>
        <w:pStyle w:val="BodyText"/>
        <w:rPr>
          <w:lang w:val="sr-Latn-CS"/>
        </w:rPr>
      </w:pPr>
    </w:p>
    <w:p w14:paraId="306C1708" w14:textId="77777777" w:rsidR="003601CB" w:rsidRDefault="003601CB" w:rsidP="003601CB">
      <w:pPr>
        <w:pStyle w:val="Heading2"/>
        <w:rPr>
          <w:lang w:val="sr-Latn-CS"/>
        </w:rPr>
      </w:pPr>
      <w:bookmarkStart w:id="13" w:name="_Toc4984873"/>
      <w:r w:rsidRPr="003601CB">
        <w:rPr>
          <w:lang w:val="sr-Latn-CS"/>
        </w:rPr>
        <w:t xml:space="preserve">Pregled </w:t>
      </w:r>
      <w:r>
        <w:rPr>
          <w:lang w:val="sr-Latn-CS"/>
        </w:rPr>
        <w:t>skripti</w:t>
      </w:r>
      <w:bookmarkEnd w:id="13"/>
    </w:p>
    <w:p w14:paraId="648B48B3" w14:textId="77777777" w:rsidR="00797E9B" w:rsidRPr="00A34DCD" w:rsidRDefault="00660625" w:rsidP="00A34DCD">
      <w:pPr>
        <w:pStyle w:val="BodyText"/>
        <w:keepNext/>
        <w:rPr>
          <w:b/>
          <w:bCs/>
          <w:lang w:val="sr-Latn-CS"/>
        </w:rPr>
      </w:pPr>
      <w:r w:rsidRPr="00A34DCD">
        <w:rPr>
          <w:b/>
          <w:bCs/>
          <w:lang w:val="sr-Latn-CS"/>
        </w:rPr>
        <w:t>Kratak opis:</w:t>
      </w:r>
    </w:p>
    <w:p w14:paraId="7007B9DD" w14:textId="2199BD57" w:rsidR="003601CB" w:rsidRDefault="003601CB" w:rsidP="003601CB">
      <w:pPr>
        <w:pStyle w:val="BodyText"/>
        <w:rPr>
          <w:lang w:val="sr-Latn-CS"/>
        </w:rPr>
      </w:pPr>
      <w:r>
        <w:rPr>
          <w:lang w:val="sr-Latn-CS"/>
        </w:rPr>
        <w:t>Prikaz stranice web sajta sa skriptama za izabrani predmet.</w:t>
      </w:r>
    </w:p>
    <w:p w14:paraId="0FE06A18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272C5C0" w14:textId="77777777" w:rsidR="003601CB" w:rsidRDefault="003601CB" w:rsidP="003601CB">
      <w:pPr>
        <w:pStyle w:val="BodyText"/>
        <w:rPr>
          <w:lang w:val="sr-Latn-CS"/>
        </w:rPr>
      </w:pPr>
      <w:r>
        <w:rPr>
          <w:lang w:val="sr-Latn-CS"/>
        </w:rPr>
        <w:t>Posetilac sajta, Običan korisnik, Moderator, Administrator.</w:t>
      </w:r>
    </w:p>
    <w:p w14:paraId="081901D6" w14:textId="77777777" w:rsidR="003601CB" w:rsidRDefault="003601CB" w:rsidP="003601C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 </w:t>
      </w:r>
    </w:p>
    <w:p w14:paraId="53C52B8C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4D57052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684C44F" w14:textId="77777777" w:rsidR="003601CB" w:rsidRDefault="003601CB" w:rsidP="00E103D1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Korisnik bira opciju za prikaz osnovne stranice web sajta.</w:t>
      </w:r>
    </w:p>
    <w:p w14:paraId="3B7BFBB2" w14:textId="77777777" w:rsidR="003601CB" w:rsidRDefault="003601CB" w:rsidP="00E103D1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Korisnik bira predmet</w:t>
      </w:r>
    </w:p>
    <w:p w14:paraId="1E73A3F9" w14:textId="77777777" w:rsidR="003601CB" w:rsidRDefault="003601CB" w:rsidP="00E103D1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Korisnik bira pregled preporučene sekcije</w:t>
      </w:r>
    </w:p>
    <w:p w14:paraId="59CA6038" w14:textId="4FF25AD5" w:rsidR="00751A08" w:rsidRDefault="00751A08" w:rsidP="00E103D1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Korisnik bira pregled skripti</w:t>
      </w:r>
    </w:p>
    <w:p w14:paraId="0EEA9C69" w14:textId="67707BB6" w:rsidR="00AB20A1" w:rsidRDefault="00AB20A1" w:rsidP="00E103D1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Prikazuje se stranica sa skriptama</w:t>
      </w:r>
    </w:p>
    <w:p w14:paraId="06F85E7E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7CC9A5A6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42FD8D0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046D87AC" w14:textId="03708613" w:rsidR="003601CB" w:rsidRDefault="003601CB" w:rsidP="003601CB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C764C2">
        <w:rPr>
          <w:lang w:val="sr-Latn-CS"/>
        </w:rPr>
        <w:t>sa skriptama</w:t>
      </w:r>
      <w:r>
        <w:rPr>
          <w:lang w:val="sr-Latn-CS"/>
        </w:rPr>
        <w:t xml:space="preserve"> web sajta.</w:t>
      </w:r>
    </w:p>
    <w:p w14:paraId="79D4EEE8" w14:textId="03708613" w:rsidR="0074722E" w:rsidRDefault="0074722E" w:rsidP="003601CB">
      <w:pPr>
        <w:pStyle w:val="BodyText"/>
        <w:rPr>
          <w:lang w:val="sr-Latn-CS"/>
        </w:rPr>
      </w:pPr>
    </w:p>
    <w:p w14:paraId="32623723" w14:textId="4BB4F0E4" w:rsidR="00797E9B" w:rsidRDefault="005474CD">
      <w:pPr>
        <w:pStyle w:val="Heading2"/>
        <w:rPr>
          <w:lang w:val="sr-Latn-CS"/>
        </w:rPr>
      </w:pPr>
      <w:bookmarkStart w:id="14" w:name="_Toc4984874"/>
      <w:r>
        <w:rPr>
          <w:lang w:val="sr-Latn-CS"/>
        </w:rPr>
        <w:t>Pregled ispitnih pitanja</w:t>
      </w:r>
      <w:bookmarkEnd w:id="14"/>
    </w:p>
    <w:p w14:paraId="2EB19987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B5BDBFE" w14:textId="58F32B0B" w:rsidR="00893A63" w:rsidRDefault="00893A63" w:rsidP="00893A63">
      <w:pPr>
        <w:pStyle w:val="BodyText"/>
        <w:rPr>
          <w:lang w:val="sr-Latn-CS"/>
        </w:rPr>
      </w:pPr>
      <w:r>
        <w:rPr>
          <w:lang w:val="sr-Latn-CS"/>
        </w:rPr>
        <w:t>Prikaz stranice web sajta sa ispitnim pitanjima za izabrani predmet.</w:t>
      </w:r>
    </w:p>
    <w:p w14:paraId="34EB80CF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8E9C3EF" w14:textId="77777777" w:rsidR="00893A63" w:rsidRDefault="00893A63" w:rsidP="00893A63">
      <w:pPr>
        <w:pStyle w:val="BodyText"/>
        <w:rPr>
          <w:lang w:val="sr-Latn-CS"/>
        </w:rPr>
      </w:pPr>
      <w:r>
        <w:rPr>
          <w:lang w:val="sr-Latn-CS"/>
        </w:rPr>
        <w:t>Posetilac sajta, Običan korisnik, Moderator, Administrator.</w:t>
      </w:r>
    </w:p>
    <w:p w14:paraId="1B0E94B3" w14:textId="77777777" w:rsidR="00893A63" w:rsidRDefault="00893A63" w:rsidP="00893A6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 </w:t>
      </w:r>
    </w:p>
    <w:p w14:paraId="196B4795" w14:textId="77777777" w:rsidR="00893A63" w:rsidRDefault="00893A63" w:rsidP="00893A6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007719C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F98276C" w14:textId="77777777" w:rsidR="00893A63" w:rsidRDefault="00893A63" w:rsidP="00751A08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 bira opciju za prikaz osnovne stranice web sajta.</w:t>
      </w:r>
    </w:p>
    <w:p w14:paraId="1B2D4037" w14:textId="77777777" w:rsidR="00893A63" w:rsidRDefault="00893A63" w:rsidP="00751A08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 bira predmet</w:t>
      </w:r>
    </w:p>
    <w:p w14:paraId="320539A0" w14:textId="77777777" w:rsidR="00893A63" w:rsidRDefault="00893A63" w:rsidP="00751A08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 bira pregled preporučene sekcije</w:t>
      </w:r>
    </w:p>
    <w:p w14:paraId="6D807695" w14:textId="74CC0766" w:rsidR="00751A08" w:rsidRDefault="00751A08" w:rsidP="00751A08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 bira pregled ispitnih pitanja</w:t>
      </w:r>
    </w:p>
    <w:p w14:paraId="24008704" w14:textId="2EF1F920" w:rsidR="00AB20A1" w:rsidRDefault="00AB20A1" w:rsidP="00751A08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Prikazuje se stranica sa rešenjima ispitnih pitanja</w:t>
      </w:r>
    </w:p>
    <w:p w14:paraId="37362AE5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45E01DA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1A4FB0B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1137570" w14:textId="03708613" w:rsidR="00893A63" w:rsidRDefault="00893A63" w:rsidP="00893A63">
      <w:pPr>
        <w:pStyle w:val="BodyText"/>
        <w:rPr>
          <w:lang w:val="sr-Latn-CS"/>
        </w:rPr>
      </w:pPr>
      <w:r>
        <w:rPr>
          <w:lang w:val="sr-Latn-CS"/>
        </w:rPr>
        <w:t>Tekuća stranica je stranica</w:t>
      </w:r>
      <w:r w:rsidR="00C764C2">
        <w:rPr>
          <w:lang w:val="sr-Latn-CS"/>
        </w:rPr>
        <w:t xml:space="preserve"> sa ispitnim pitanjima</w:t>
      </w:r>
      <w:r>
        <w:rPr>
          <w:lang w:val="sr-Latn-CS"/>
        </w:rPr>
        <w:t xml:space="preserve"> web sajta.</w:t>
      </w:r>
    </w:p>
    <w:p w14:paraId="26256983" w14:textId="03708613" w:rsidR="0074722E" w:rsidRDefault="0074722E" w:rsidP="00893A63">
      <w:pPr>
        <w:pStyle w:val="BodyText"/>
        <w:rPr>
          <w:lang w:val="sr-Latn-CS"/>
        </w:rPr>
      </w:pPr>
    </w:p>
    <w:p w14:paraId="7DDAB0CE" w14:textId="0E2F46DA" w:rsidR="00797E9B" w:rsidRDefault="005474CD">
      <w:pPr>
        <w:pStyle w:val="Heading2"/>
        <w:rPr>
          <w:lang w:val="sr-Latn-CS"/>
        </w:rPr>
      </w:pPr>
      <w:bookmarkStart w:id="15" w:name="_Toc4984875"/>
      <w:r>
        <w:rPr>
          <w:lang w:val="sr-Latn-CS"/>
        </w:rPr>
        <w:t>Pregled nepregledanog sadržaja</w:t>
      </w:r>
      <w:bookmarkEnd w:id="15"/>
    </w:p>
    <w:p w14:paraId="49BDC78C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09D1151" w14:textId="6A47804B" w:rsidR="00FC1786" w:rsidRDefault="00FC1786" w:rsidP="00FC1786">
      <w:pPr>
        <w:pStyle w:val="BodyText"/>
        <w:rPr>
          <w:lang w:val="sr-Latn-CS"/>
        </w:rPr>
      </w:pPr>
      <w:r>
        <w:rPr>
          <w:lang w:val="sr-Latn-CS"/>
        </w:rPr>
        <w:t xml:space="preserve">Prikaz stranice web sajta sa </w:t>
      </w:r>
      <w:r w:rsidR="005F3BBD">
        <w:rPr>
          <w:lang w:val="sr-Latn-CS"/>
        </w:rPr>
        <w:t>sadržajem koji još uvek nije pregledan od strane moderatora</w:t>
      </w:r>
      <w:r>
        <w:rPr>
          <w:lang w:val="sr-Latn-CS"/>
        </w:rPr>
        <w:t xml:space="preserve"> za izabrani predmet.</w:t>
      </w:r>
    </w:p>
    <w:p w14:paraId="74AE0087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2572C69" w14:textId="77777777" w:rsidR="00FC1786" w:rsidRDefault="00FC1786" w:rsidP="00FC1786">
      <w:pPr>
        <w:pStyle w:val="BodyText"/>
        <w:rPr>
          <w:lang w:val="sr-Latn-CS"/>
        </w:rPr>
      </w:pPr>
      <w:r>
        <w:rPr>
          <w:lang w:val="sr-Latn-CS"/>
        </w:rPr>
        <w:t>Posetilac sajta, Običan korisnik, Moderator, Administrator.</w:t>
      </w:r>
    </w:p>
    <w:p w14:paraId="754F8B3D" w14:textId="77777777" w:rsidR="00FC1786" w:rsidRDefault="00FC1786" w:rsidP="00FC178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 </w:t>
      </w:r>
    </w:p>
    <w:p w14:paraId="079D8DDD" w14:textId="77777777" w:rsidR="00FC1786" w:rsidRDefault="00FC1786" w:rsidP="00FC1786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257FD93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4A7C346" w14:textId="77777777" w:rsidR="00FC1786" w:rsidRDefault="00FC1786" w:rsidP="00D430F9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 opciju za prikaz osnovne stranice web sajta.</w:t>
      </w:r>
    </w:p>
    <w:p w14:paraId="72FB2A38" w14:textId="77777777" w:rsidR="00FC1786" w:rsidRDefault="00FC1786" w:rsidP="00D430F9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 predmet</w:t>
      </w:r>
    </w:p>
    <w:p w14:paraId="288FA5B9" w14:textId="4D56F9B1" w:rsidR="00FC1786" w:rsidRDefault="00FC1786" w:rsidP="00D430F9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Korisnik bira pregled </w:t>
      </w:r>
      <w:r w:rsidR="00EA2542">
        <w:rPr>
          <w:lang w:val="sr-Latn-CS"/>
        </w:rPr>
        <w:t>nepregledanog sadržaja</w:t>
      </w:r>
    </w:p>
    <w:p w14:paraId="3E31CA3B" w14:textId="6D63058F" w:rsidR="00AB20A1" w:rsidRDefault="00AB20A1" w:rsidP="00D430F9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stranica sa nepregledanima sadržajem</w:t>
      </w:r>
    </w:p>
    <w:p w14:paraId="29D57BF5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7E011FFF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C356A1C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78345A02" w14:textId="03708613" w:rsidR="00FC1786" w:rsidRDefault="00FC1786" w:rsidP="00FC1786">
      <w:pPr>
        <w:pStyle w:val="BodyText"/>
        <w:rPr>
          <w:lang w:val="sr-Latn-CS"/>
        </w:rPr>
      </w:pPr>
      <w:r>
        <w:rPr>
          <w:lang w:val="sr-Latn-CS"/>
        </w:rPr>
        <w:t>Tekuća stranica je stranica</w:t>
      </w:r>
      <w:r w:rsidR="007B35FB">
        <w:rPr>
          <w:lang w:val="sr-Latn-CS"/>
        </w:rPr>
        <w:t xml:space="preserve"> sa nepregledanim sadržajem</w:t>
      </w:r>
      <w:r>
        <w:rPr>
          <w:lang w:val="sr-Latn-CS"/>
        </w:rPr>
        <w:t xml:space="preserve"> web sajta.</w:t>
      </w:r>
    </w:p>
    <w:p w14:paraId="2CED6812" w14:textId="03708613" w:rsidR="0074722E" w:rsidRDefault="0074722E" w:rsidP="00FC1786">
      <w:pPr>
        <w:pStyle w:val="BodyText"/>
        <w:rPr>
          <w:lang w:val="sr-Latn-CS"/>
        </w:rPr>
      </w:pPr>
    </w:p>
    <w:p w14:paraId="479970CD" w14:textId="4BAF3116" w:rsidR="00797E9B" w:rsidRDefault="005474CD">
      <w:pPr>
        <w:pStyle w:val="Heading2"/>
        <w:rPr>
          <w:lang w:val="sr-Latn-CS"/>
        </w:rPr>
      </w:pPr>
      <w:bookmarkStart w:id="16" w:name="_Toc4984876"/>
      <w:r>
        <w:rPr>
          <w:lang w:val="sr-Latn-CS"/>
        </w:rPr>
        <w:t>Pregled ocena profesora</w:t>
      </w:r>
      <w:bookmarkEnd w:id="16"/>
    </w:p>
    <w:p w14:paraId="5B5730E9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0311EE19" w14:textId="05C09BF8" w:rsidR="008D36EB" w:rsidRDefault="008D36EB" w:rsidP="008D36EB">
      <w:pPr>
        <w:pStyle w:val="BodyText"/>
        <w:rPr>
          <w:lang w:val="sr-Latn-CS"/>
        </w:rPr>
      </w:pPr>
      <w:r>
        <w:rPr>
          <w:lang w:val="sr-Latn-CS"/>
        </w:rPr>
        <w:t>Prikaz stranice web sajta sa ocenama profesora za izabrani predmet.</w:t>
      </w:r>
    </w:p>
    <w:p w14:paraId="37D61660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80290F0" w14:textId="77777777" w:rsidR="008D36EB" w:rsidRDefault="008D36EB" w:rsidP="008D36EB">
      <w:pPr>
        <w:pStyle w:val="BodyText"/>
        <w:rPr>
          <w:lang w:val="sr-Latn-CS"/>
        </w:rPr>
      </w:pPr>
      <w:r>
        <w:rPr>
          <w:lang w:val="sr-Latn-CS"/>
        </w:rPr>
        <w:t>Posetilac sajta, Običan korisnik, Moderator, Administrator.</w:t>
      </w:r>
    </w:p>
    <w:p w14:paraId="357F0707" w14:textId="77777777" w:rsidR="008D36EB" w:rsidRDefault="008D36EB" w:rsidP="008D36E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 </w:t>
      </w:r>
    </w:p>
    <w:p w14:paraId="653D6817" w14:textId="77777777" w:rsidR="008D36EB" w:rsidRDefault="008D36EB" w:rsidP="008D36E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FCF1E4E" w14:textId="77777777" w:rsidR="008D36EB" w:rsidRDefault="008D36EB" w:rsidP="008D36E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7CAA260" w14:textId="77777777" w:rsidR="008D36EB" w:rsidRDefault="008D36EB" w:rsidP="00D430F9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Korisnik bira opciju za prikaz osnovne stranice web sajta.</w:t>
      </w:r>
    </w:p>
    <w:p w14:paraId="43C42972" w14:textId="77777777" w:rsidR="008D36EB" w:rsidRDefault="008D36EB" w:rsidP="00D430F9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Korisnik bira predmet</w:t>
      </w:r>
    </w:p>
    <w:p w14:paraId="73A27E4C" w14:textId="68EDD75D" w:rsidR="00D430F9" w:rsidRDefault="00D430F9" w:rsidP="00D430F9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Korisnik bira pregled ocena profesora</w:t>
      </w:r>
    </w:p>
    <w:p w14:paraId="50E227CE" w14:textId="09516180" w:rsidR="00AB20A1" w:rsidRDefault="00AB20A1" w:rsidP="00D430F9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</w:t>
      </w:r>
      <w:r w:rsidR="00B83E2D">
        <w:rPr>
          <w:lang w:val="sr-Latn-CS"/>
        </w:rPr>
        <w:t>ikazuje se stranica sa ocenama profesora</w:t>
      </w:r>
    </w:p>
    <w:p w14:paraId="05DBE63A" w14:textId="77777777" w:rsidR="008D36EB" w:rsidRDefault="008D36EB" w:rsidP="008D36E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01BF7DD" w14:textId="77777777" w:rsidR="008D36EB" w:rsidRDefault="008D36EB" w:rsidP="008D36E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C00CD5A" w14:textId="77777777" w:rsidR="008D36EB" w:rsidRDefault="008D36EB" w:rsidP="008D36E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5D2B709" w14:textId="03708613" w:rsidR="008D36EB" w:rsidRDefault="008D36EB" w:rsidP="008D36EB">
      <w:pPr>
        <w:pStyle w:val="BodyText"/>
        <w:rPr>
          <w:lang w:val="sr-Latn-CS"/>
        </w:rPr>
      </w:pPr>
      <w:r>
        <w:rPr>
          <w:lang w:val="sr-Latn-CS"/>
        </w:rPr>
        <w:t>Tekuća stranica je stranica sa ocenama profesora na web sajtu.</w:t>
      </w:r>
    </w:p>
    <w:p w14:paraId="619E8DF0" w14:textId="03708613" w:rsidR="0074722E" w:rsidRDefault="0074722E" w:rsidP="008D36EB">
      <w:pPr>
        <w:pStyle w:val="BodyText"/>
        <w:rPr>
          <w:lang w:val="sr-Latn-CS"/>
        </w:rPr>
      </w:pPr>
    </w:p>
    <w:p w14:paraId="121CE0DD" w14:textId="1B1EB2F2" w:rsidR="00797E9B" w:rsidRDefault="00C66BD0">
      <w:pPr>
        <w:pStyle w:val="Heading2"/>
        <w:rPr>
          <w:lang w:val="sr-Latn-CS"/>
        </w:rPr>
      </w:pPr>
      <w:bookmarkStart w:id="17" w:name="_Toc4984877"/>
      <w:r>
        <w:rPr>
          <w:lang w:val="sr-Latn-CS"/>
        </w:rPr>
        <w:t>Kreiranje soba</w:t>
      </w:r>
      <w:bookmarkEnd w:id="17"/>
    </w:p>
    <w:p w14:paraId="109DFDA7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E51E41F" w14:textId="7AE9323C" w:rsidR="00797E9B" w:rsidRDefault="00C13EAA">
      <w:pPr>
        <w:pStyle w:val="BodyText"/>
        <w:rPr>
          <w:lang w:val="sr-Latn-CS"/>
        </w:rPr>
      </w:pPr>
      <w:r>
        <w:rPr>
          <w:lang w:val="sr-Latn-CS"/>
        </w:rPr>
        <w:t xml:space="preserve">Kreiranje soba koje </w:t>
      </w:r>
      <w:r w:rsidR="00BA6C75">
        <w:rPr>
          <w:lang w:val="sr-Latn-CS"/>
        </w:rPr>
        <w:t>okupljaju korisnike koji spremaju isti ispit</w:t>
      </w:r>
      <w:r w:rsidR="000923CE">
        <w:rPr>
          <w:lang w:val="sr-Latn-CS"/>
        </w:rPr>
        <w:t xml:space="preserve"> (online)</w:t>
      </w:r>
      <w:r w:rsidR="00BA6C75">
        <w:rPr>
          <w:lang w:val="sr-Latn-CS"/>
        </w:rPr>
        <w:t>.</w:t>
      </w:r>
    </w:p>
    <w:p w14:paraId="344A8A0B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42A11B1" w14:textId="1148D9A1" w:rsidR="00797E9B" w:rsidRDefault="008D0B0A">
      <w:pPr>
        <w:pStyle w:val="BodyText"/>
        <w:rPr>
          <w:lang w:val="sr-Latn-CS"/>
        </w:rPr>
      </w:pPr>
      <w:r>
        <w:rPr>
          <w:lang w:val="sr-Latn-CS"/>
        </w:rPr>
        <w:t>Običan korisnik, moderator</w:t>
      </w:r>
      <w:r w:rsidR="00C13EAA">
        <w:rPr>
          <w:lang w:val="sr-Latn-CS"/>
        </w:rPr>
        <w:t>, administrator.</w:t>
      </w:r>
    </w:p>
    <w:p w14:paraId="7CC3DFEA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E90E221" w14:textId="361F806D" w:rsidR="00797E9B" w:rsidRDefault="00BE25C0">
      <w:pPr>
        <w:pStyle w:val="BodyText"/>
        <w:rPr>
          <w:lang w:val="sr-Latn-CS"/>
        </w:rPr>
      </w:pPr>
      <w:r>
        <w:rPr>
          <w:lang w:val="sr-Latn-CS"/>
        </w:rPr>
        <w:t xml:space="preserve">Da je korisnik </w:t>
      </w:r>
      <w:r w:rsidR="003F0E2F">
        <w:rPr>
          <w:lang w:val="sr-Latn-CS"/>
        </w:rPr>
        <w:t>prijavljen</w:t>
      </w:r>
      <w:r w:rsidR="008D0B0A">
        <w:rPr>
          <w:lang w:val="sr-Latn-CS"/>
        </w:rPr>
        <w:t>.</w:t>
      </w:r>
    </w:p>
    <w:p w14:paraId="142DD655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133A45C" w14:textId="7AF90220" w:rsidR="00797E9B" w:rsidRDefault="003F32A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se prijavljuje na sajt</w:t>
      </w:r>
    </w:p>
    <w:p w14:paraId="784EA44C" w14:textId="35631DD1" w:rsidR="003F32A1" w:rsidRDefault="00CB6189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željeni predmet</w:t>
      </w:r>
    </w:p>
    <w:p w14:paraId="3F37DE64" w14:textId="78906E8B" w:rsidR="00CB6189" w:rsidRDefault="0011015A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U </w:t>
      </w:r>
      <w:r w:rsidR="00EE1F3C">
        <w:rPr>
          <w:lang w:val="sr-Latn-CS"/>
        </w:rPr>
        <w:t>odeljku</w:t>
      </w:r>
      <w:r>
        <w:rPr>
          <w:lang w:val="sr-Latn-CS"/>
        </w:rPr>
        <w:t xml:space="preserve"> za sobe korisnik bira opciju </w:t>
      </w:r>
      <w:r w:rsidR="00B14CB1">
        <w:rPr>
          <w:lang w:val="sr-Latn-CS"/>
        </w:rPr>
        <w:t>kreiraj sobu</w:t>
      </w:r>
    </w:p>
    <w:p w14:paraId="769AE914" w14:textId="6C126DB6" w:rsidR="0011015A" w:rsidRDefault="00B14CB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zadaje ime </w:t>
      </w:r>
      <w:r w:rsidR="005D479E">
        <w:rPr>
          <w:lang w:val="sr-Latn-CS"/>
        </w:rPr>
        <w:t>sobe</w:t>
      </w:r>
    </w:p>
    <w:p w14:paraId="57E830E9" w14:textId="3DF1F078" w:rsidR="00797E9B" w:rsidRDefault="00660625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Stranica se osvežava </w:t>
      </w:r>
      <w:r w:rsidR="00B66D6D">
        <w:rPr>
          <w:lang w:val="sr-Latn-CS"/>
        </w:rPr>
        <w:t>i prikazuje se soba</w:t>
      </w:r>
      <w:r w:rsidR="00C24F73">
        <w:rPr>
          <w:lang w:val="sr-Latn-CS"/>
        </w:rPr>
        <w:t>.</w:t>
      </w:r>
    </w:p>
    <w:p w14:paraId="4DB115E9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763A1ED7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75E35D7" w14:textId="77777777" w:rsidR="005474CD" w:rsidRDefault="005474CD" w:rsidP="005474C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4276EC90" w14:textId="03708613" w:rsidR="005474CD" w:rsidRDefault="005474CD" w:rsidP="005474CD">
      <w:pPr>
        <w:pStyle w:val="BodyText"/>
        <w:rPr>
          <w:lang w:val="sr-Latn-CS"/>
        </w:rPr>
      </w:pPr>
      <w:r>
        <w:rPr>
          <w:lang w:val="sr-Latn-CS"/>
        </w:rPr>
        <w:t>Tekuća stranica je stranica za korišćenje postojeće sobe.</w:t>
      </w:r>
    </w:p>
    <w:p w14:paraId="67DAA584" w14:textId="03708613" w:rsidR="0074722E" w:rsidRDefault="0074722E" w:rsidP="005474CD">
      <w:pPr>
        <w:pStyle w:val="BodyText"/>
        <w:rPr>
          <w:lang w:val="sr-Latn-CS"/>
        </w:rPr>
      </w:pPr>
    </w:p>
    <w:p w14:paraId="04DB14BF" w14:textId="52F31182" w:rsidR="00797E9B" w:rsidRDefault="00435261">
      <w:pPr>
        <w:pStyle w:val="Heading2"/>
        <w:rPr>
          <w:lang w:val="sr-Latn-CS"/>
        </w:rPr>
      </w:pPr>
      <w:bookmarkStart w:id="18" w:name="_Toc4984878"/>
      <w:r>
        <w:rPr>
          <w:lang w:val="sr-Latn-CS"/>
        </w:rPr>
        <w:t xml:space="preserve">Kreiranje </w:t>
      </w:r>
      <w:r w:rsidR="00711A73">
        <w:rPr>
          <w:lang w:val="sr-Latn-CS"/>
        </w:rPr>
        <w:t>događaja</w:t>
      </w:r>
      <w:bookmarkEnd w:id="18"/>
    </w:p>
    <w:p w14:paraId="1D3DE95E" w14:textId="77777777" w:rsidR="00797E9B" w:rsidRDefault="00660625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B03C65A" w14:textId="5DAB4E33" w:rsidR="00797E9B" w:rsidRDefault="00711A73">
      <w:pPr>
        <w:pStyle w:val="BodyText"/>
        <w:rPr>
          <w:lang w:val="sr-Latn-CS"/>
        </w:rPr>
      </w:pPr>
      <w:r>
        <w:rPr>
          <w:lang w:val="sr-Latn-CS"/>
        </w:rPr>
        <w:t>Kreira se događaj</w:t>
      </w:r>
      <w:r w:rsidR="00B11592">
        <w:rPr>
          <w:lang w:val="sr-Latn-CS"/>
        </w:rPr>
        <w:t xml:space="preserve"> u </w:t>
      </w:r>
      <w:r w:rsidR="005474CD">
        <w:rPr>
          <w:lang w:val="sr-Latn-CS"/>
        </w:rPr>
        <w:t xml:space="preserve">okviru postojeće sobe koji obaveštava korisnike o eventualnom sastanku za </w:t>
      </w:r>
      <w:r w:rsidR="00231940">
        <w:rPr>
          <w:lang w:val="sr-Latn-CS"/>
        </w:rPr>
        <w:t>zajedničko učenje.</w:t>
      </w:r>
    </w:p>
    <w:p w14:paraId="173695B4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9D6DBC3" w14:textId="77777777" w:rsidR="005474CD" w:rsidRDefault="005474CD" w:rsidP="005474CD">
      <w:pPr>
        <w:pStyle w:val="BodyText"/>
        <w:rPr>
          <w:lang w:val="sr-Latn-CS"/>
        </w:rPr>
      </w:pPr>
      <w:r>
        <w:rPr>
          <w:lang w:val="sr-Latn-CS"/>
        </w:rPr>
        <w:t>Običan korisnik, moderator, administrator.</w:t>
      </w:r>
    </w:p>
    <w:p w14:paraId="43E45658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FB0F285" w14:textId="36876A9F" w:rsidR="00797E9B" w:rsidRDefault="00392E61">
      <w:pPr>
        <w:pStyle w:val="BodyText"/>
        <w:rPr>
          <w:lang w:val="sr-Latn-CS"/>
        </w:rPr>
      </w:pPr>
      <w:r>
        <w:rPr>
          <w:lang w:val="sr-Latn-CS"/>
        </w:rPr>
        <w:t>Korisnik mora biti prijavljen.</w:t>
      </w:r>
    </w:p>
    <w:p w14:paraId="60702F97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FD028CA" w14:textId="32FC31A4" w:rsidR="00392E61" w:rsidRDefault="00392E6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se prijavljuje,</w:t>
      </w:r>
    </w:p>
    <w:p w14:paraId="103CFE19" w14:textId="2A88090E" w:rsidR="00797E9B" w:rsidRDefault="00660625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Korisnik </w:t>
      </w:r>
      <w:r w:rsidR="005474CD">
        <w:rPr>
          <w:lang w:val="sr-Latn-CS"/>
        </w:rPr>
        <w:t>bira predmet.</w:t>
      </w:r>
    </w:p>
    <w:p w14:paraId="12DDED31" w14:textId="4680D3AA" w:rsidR="00797E9B" w:rsidRDefault="005474CD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željenu sobu iz odeljka postojećih soba.</w:t>
      </w:r>
    </w:p>
    <w:p w14:paraId="57450D1A" w14:textId="2CF0CA89" w:rsidR="005474CD" w:rsidRDefault="005474CD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U okviru sobe bira opciju za kreiranje događaja.</w:t>
      </w:r>
    </w:p>
    <w:p w14:paraId="2C96AE08" w14:textId="6D8CB631" w:rsidR="005474CD" w:rsidRDefault="0023194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Unosi </w:t>
      </w:r>
      <w:r w:rsidR="008177BC">
        <w:rPr>
          <w:lang w:val="sr-Latn-CS"/>
        </w:rPr>
        <w:t>naziv događaja, lokaciju i vreme.</w:t>
      </w:r>
    </w:p>
    <w:p w14:paraId="4A3677A7" w14:textId="1D7BF30B" w:rsidR="008177BC" w:rsidRDefault="003934A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Stranica se osvežava i pojavljuje se kreirani događaj u okviru sobe.</w:t>
      </w:r>
    </w:p>
    <w:p w14:paraId="689D8374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4099380" w14:textId="01C171D8" w:rsidR="00797E9B" w:rsidRDefault="003934A0">
      <w:pPr>
        <w:pStyle w:val="BodyText"/>
        <w:rPr>
          <w:lang w:val="sr-Latn-CS"/>
        </w:rPr>
      </w:pPr>
      <w:r>
        <w:rPr>
          <w:lang w:val="sr-Latn-CS"/>
        </w:rPr>
        <w:t>Greška ako nisu popunjena sva polja prilikom kreiranja događaja.</w:t>
      </w:r>
    </w:p>
    <w:p w14:paraId="67759CBA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EC24729" w14:textId="03708613" w:rsidR="00797E9B" w:rsidRDefault="003934A0">
      <w:pPr>
        <w:pStyle w:val="BodyText"/>
        <w:rPr>
          <w:lang w:val="sr-Latn-CS"/>
        </w:rPr>
      </w:pPr>
      <w:r>
        <w:rPr>
          <w:lang w:val="sr-Latn-CS"/>
        </w:rPr>
        <w:t>Dodaje se događaj u tekućoj sobi.</w:t>
      </w:r>
    </w:p>
    <w:p w14:paraId="29235817" w14:textId="315DD8CB" w:rsidR="0074722E" w:rsidRDefault="0074722E">
      <w:pPr>
        <w:pStyle w:val="BodyText"/>
        <w:rPr>
          <w:lang w:val="sr-Latn-CS"/>
        </w:rPr>
      </w:pPr>
    </w:p>
    <w:p w14:paraId="491BF962" w14:textId="413BD9D6" w:rsidR="005474CD" w:rsidRDefault="005474CD">
      <w:pPr>
        <w:pStyle w:val="Heading2"/>
      </w:pPr>
      <w:bookmarkStart w:id="19" w:name="_Toc4984879"/>
      <w:proofErr w:type="spellStart"/>
      <w:r>
        <w:t>Pregled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soba</w:t>
      </w:r>
      <w:bookmarkEnd w:id="19"/>
    </w:p>
    <w:p w14:paraId="7554D11B" w14:textId="77777777" w:rsidR="005474CD" w:rsidRDefault="005474CD" w:rsidP="005474C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1E6F15E" w14:textId="36C123D2" w:rsidR="005474CD" w:rsidRDefault="003934A0" w:rsidP="005474CD">
      <w:pPr>
        <w:pStyle w:val="BodyText"/>
        <w:rPr>
          <w:lang w:val="sr-Latn-CS"/>
        </w:rPr>
      </w:pPr>
      <w:r>
        <w:rPr>
          <w:lang w:val="sr-Latn-CS"/>
        </w:rPr>
        <w:t xml:space="preserve">U okviru svakog predmeta postoji odeljak za sobe i korisnik moze da </w:t>
      </w:r>
      <w:r w:rsidR="00392E61">
        <w:rPr>
          <w:lang w:val="sr-Latn-CS"/>
        </w:rPr>
        <w:t xml:space="preserve">vidi postojeće sobe i </w:t>
      </w:r>
      <w:r>
        <w:rPr>
          <w:lang w:val="sr-Latn-CS"/>
        </w:rPr>
        <w:t xml:space="preserve">uđe u </w:t>
      </w:r>
      <w:r w:rsidR="00392E61">
        <w:rPr>
          <w:lang w:val="sr-Latn-CS"/>
        </w:rPr>
        <w:t>željenu</w:t>
      </w:r>
      <w:r>
        <w:rPr>
          <w:lang w:val="sr-Latn-CS"/>
        </w:rPr>
        <w:t xml:space="preserve"> sobu.</w:t>
      </w:r>
    </w:p>
    <w:p w14:paraId="23C68708" w14:textId="77777777" w:rsidR="005474CD" w:rsidRDefault="005474CD" w:rsidP="005474C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F0AEB4A" w14:textId="77777777" w:rsidR="005474CD" w:rsidRDefault="005474CD" w:rsidP="005474CD">
      <w:pPr>
        <w:pStyle w:val="BodyText"/>
        <w:rPr>
          <w:lang w:val="sr-Latn-CS"/>
        </w:rPr>
      </w:pPr>
      <w:r>
        <w:rPr>
          <w:lang w:val="sr-Latn-CS"/>
        </w:rPr>
        <w:t>Običan korisnik, moderator, administrator.</w:t>
      </w:r>
    </w:p>
    <w:p w14:paraId="6191E5DE" w14:textId="77777777" w:rsidR="005474CD" w:rsidRDefault="005474CD" w:rsidP="005474C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52C4FB7" w14:textId="62662FC8" w:rsidR="005474CD" w:rsidRDefault="005474CD" w:rsidP="005474CD">
      <w:pPr>
        <w:pStyle w:val="BodyText"/>
        <w:rPr>
          <w:lang w:val="sr-Latn-CS"/>
        </w:rPr>
      </w:pPr>
      <w:r>
        <w:rPr>
          <w:lang w:val="sr-Latn-CS"/>
        </w:rPr>
        <w:t xml:space="preserve">Korisnik </w:t>
      </w:r>
      <w:r w:rsidR="00392E61">
        <w:rPr>
          <w:lang w:val="sr-Latn-CS"/>
        </w:rPr>
        <w:t xml:space="preserve">mora biti </w:t>
      </w:r>
      <w:r>
        <w:rPr>
          <w:lang w:val="sr-Latn-CS"/>
        </w:rPr>
        <w:t>prijavljen.</w:t>
      </w:r>
    </w:p>
    <w:p w14:paraId="7FFADFB1" w14:textId="77777777" w:rsidR="005474CD" w:rsidRDefault="005474CD" w:rsidP="005474C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7C94C6F" w14:textId="5F106970" w:rsidR="005474CD" w:rsidRDefault="00392E61" w:rsidP="005474CD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se prijavljuje na sajt.</w:t>
      </w:r>
    </w:p>
    <w:p w14:paraId="3F50E171" w14:textId="77777777" w:rsidR="00392E61" w:rsidRDefault="00392E61" w:rsidP="00392E6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bira predmet.</w:t>
      </w:r>
    </w:p>
    <w:p w14:paraId="1CE57A6E" w14:textId="77777777" w:rsidR="00392E61" w:rsidRDefault="00392E61" w:rsidP="00392E6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bira željenu sobu iz odeljka postojećih soba.</w:t>
      </w:r>
    </w:p>
    <w:p w14:paraId="13A9E820" w14:textId="6AE00564" w:rsidR="00392E61" w:rsidRDefault="00392E61" w:rsidP="005474CD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pregleda poruke i dogadjaje u okviru sobe</w:t>
      </w:r>
    </w:p>
    <w:p w14:paraId="2F3BBDB9" w14:textId="4F87EF57" w:rsidR="00392E61" w:rsidRDefault="00392E61" w:rsidP="005474CD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lastRenderedPageBreak/>
        <w:t>Korisnik moze da posalje poruku ili kreira događaj</w:t>
      </w:r>
    </w:p>
    <w:p w14:paraId="5085EB6E" w14:textId="77777777" w:rsidR="005474CD" w:rsidRDefault="005474CD" w:rsidP="005474C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CA5C223" w14:textId="4D08C5A9" w:rsidR="005474CD" w:rsidRDefault="00392E61" w:rsidP="005474CD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E159720" w14:textId="77777777" w:rsidR="005474CD" w:rsidRDefault="005474CD" w:rsidP="005474C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D537B5E" w14:textId="3B5FD7F6" w:rsidR="005474CD" w:rsidRDefault="00392E61" w:rsidP="005474CD">
      <w:pPr>
        <w:pStyle w:val="BodyText"/>
        <w:rPr>
          <w:lang w:val="sr-Latn-CS"/>
        </w:rPr>
      </w:pPr>
      <w:r>
        <w:rPr>
          <w:lang w:val="sr-Latn-CS"/>
        </w:rPr>
        <w:t>Korisnik se nalazi u izabranoj sobi.</w:t>
      </w:r>
    </w:p>
    <w:p w14:paraId="3020CC92" w14:textId="77777777" w:rsidR="005474CD" w:rsidRPr="005474CD" w:rsidRDefault="005474CD" w:rsidP="005474CD"/>
    <w:p w14:paraId="16CC2CE3" w14:textId="77777777" w:rsidR="00E91FDC" w:rsidRDefault="00E91FDC" w:rsidP="00E91FDC">
      <w:pPr>
        <w:pStyle w:val="Heading2"/>
      </w:pPr>
      <w:bookmarkStart w:id="20" w:name="_Toc4984880"/>
      <w:proofErr w:type="spellStart"/>
      <w:r>
        <w:t>Promena</w:t>
      </w:r>
      <w:proofErr w:type="spellEnd"/>
      <w:r>
        <w:t xml:space="preserve"> username-a</w:t>
      </w:r>
      <w:bookmarkEnd w:id="20"/>
    </w:p>
    <w:p w14:paraId="31E2B7EA" w14:textId="77777777" w:rsidR="00E91FDC" w:rsidRDefault="00E91FDC" w:rsidP="00E91FD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1B64F5E" w14:textId="77777777" w:rsidR="00E91FDC" w:rsidRDefault="00E91FDC" w:rsidP="00E91FDC">
      <w:pPr>
        <w:pStyle w:val="BodyText"/>
        <w:rPr>
          <w:lang w:val="sr-Latn-CS"/>
        </w:rPr>
      </w:pPr>
      <w:r>
        <w:rPr>
          <w:lang w:val="sr-Latn-CS"/>
        </w:rPr>
        <w:t>Korisnik ima mogućnost promene username-a.</w:t>
      </w:r>
    </w:p>
    <w:p w14:paraId="2A0FAE4E" w14:textId="77777777" w:rsidR="00E91FDC" w:rsidRPr="00C34D23" w:rsidRDefault="00E91FDC" w:rsidP="00E91FDC">
      <w:pPr>
        <w:pStyle w:val="BodyText"/>
        <w:keepNext/>
        <w:rPr>
          <w:b/>
          <w:lang w:val="sr-Latn-RS"/>
        </w:rPr>
      </w:pPr>
      <w:r>
        <w:rPr>
          <w:b/>
          <w:bCs/>
          <w:lang w:val="sr-Latn-CS"/>
        </w:rPr>
        <w:t>Akteri:</w:t>
      </w:r>
    </w:p>
    <w:p w14:paraId="369EA20E" w14:textId="77777777" w:rsidR="00E91FDC" w:rsidRDefault="00E91FDC" w:rsidP="00E91FDC">
      <w:pPr>
        <w:pStyle w:val="BodyText"/>
        <w:rPr>
          <w:lang w:val="sr-Latn-CS"/>
        </w:rPr>
      </w:pPr>
      <w:r>
        <w:rPr>
          <w:lang w:val="sr-Latn-CS"/>
        </w:rPr>
        <w:t>Običan korisnik, moderator, administrator.</w:t>
      </w:r>
    </w:p>
    <w:p w14:paraId="7EBBC401" w14:textId="77777777" w:rsidR="00E91FDC" w:rsidRDefault="00E91FDC" w:rsidP="00E91FD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45B612A" w14:textId="77777777" w:rsidR="00E91FDC" w:rsidRDefault="00E91FDC" w:rsidP="00E91FDC">
      <w:pPr>
        <w:pStyle w:val="BodyText"/>
        <w:rPr>
          <w:lang w:val="sr-Latn-CS"/>
        </w:rPr>
      </w:pPr>
      <w:r>
        <w:rPr>
          <w:lang w:val="sr-Latn-CS"/>
        </w:rPr>
        <w:t>Korisnik mora biti prijavljen.</w:t>
      </w:r>
    </w:p>
    <w:p w14:paraId="40AB330B" w14:textId="77777777" w:rsidR="00E91FDC" w:rsidRDefault="00E91FDC" w:rsidP="00E91FD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2D1FBF9" w14:textId="77777777" w:rsidR="00E91FDC" w:rsidRDefault="00E91FDC" w:rsidP="00E91FDC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se prijavljuje.</w:t>
      </w:r>
    </w:p>
    <w:p w14:paraId="4CBC442A" w14:textId="77777777" w:rsidR="00E91FDC" w:rsidRDefault="00E91FDC" w:rsidP="00E91FDC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bira opciju „podešavanje naloga“.</w:t>
      </w:r>
    </w:p>
    <w:p w14:paraId="6D8FEEC0" w14:textId="77777777" w:rsidR="00E91FDC" w:rsidRDefault="00E91FDC" w:rsidP="00E91FDC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stranica za izmenu osovnih podataka o nalogu.</w:t>
      </w:r>
    </w:p>
    <w:p w14:paraId="45C73762" w14:textId="77777777" w:rsidR="00E91FDC" w:rsidRDefault="00E91FDC" w:rsidP="00E91FDC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bira opciju „promena korisničkog imena“.</w:t>
      </w:r>
    </w:p>
    <w:p w14:paraId="06A4795B" w14:textId="77777777" w:rsidR="00E91FDC" w:rsidRDefault="00E91FDC" w:rsidP="00E91FDC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unosi novo korisničko ime.</w:t>
      </w:r>
    </w:p>
    <w:p w14:paraId="6ED047DC" w14:textId="77777777" w:rsidR="00E91FDC" w:rsidRDefault="00E91FDC" w:rsidP="00E91FDC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bira opciju sačuvaj promene.</w:t>
      </w:r>
    </w:p>
    <w:p w14:paraId="4761BEC7" w14:textId="77777777" w:rsidR="00E91FDC" w:rsidRDefault="00E91FDC" w:rsidP="00E91FDC">
      <w:pPr>
        <w:pStyle w:val="BodyText"/>
        <w:numPr>
          <w:ilvl w:val="0"/>
          <w:numId w:val="30"/>
        </w:numPr>
        <w:rPr>
          <w:lang w:val="sr-Latn-CS"/>
        </w:rPr>
      </w:pPr>
      <w:r w:rsidRPr="00E25DF4">
        <w:rPr>
          <w:lang w:val="sr-Latn-CS"/>
        </w:rPr>
        <w:t xml:space="preserve">Stranica se osvežava i </w:t>
      </w:r>
      <w:r>
        <w:rPr>
          <w:lang w:val="sr-Latn-CS"/>
        </w:rPr>
        <w:t>prikazuje se stranica za izmenu osovnih podataka o nalogu.</w:t>
      </w:r>
    </w:p>
    <w:p w14:paraId="0BE0BBE0" w14:textId="77777777" w:rsidR="00E91FDC" w:rsidRDefault="00E91FDC" w:rsidP="00E91FD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47944336" w14:textId="77777777" w:rsidR="00E91FDC" w:rsidRDefault="00E91FDC" w:rsidP="00E91FDC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Korisničko ime već postoji</w:t>
      </w:r>
      <w:r>
        <w:rPr>
          <w:lang w:val="sr-Latn-CS"/>
        </w:rPr>
        <w:t>] Prikazuje se obaveštenje na formi za prijavljivanje.</w:t>
      </w:r>
    </w:p>
    <w:p w14:paraId="1DE3495C" w14:textId="77777777" w:rsidR="00E91FDC" w:rsidRDefault="00E91FDC" w:rsidP="00E91FD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38200A0" w14:textId="77777777" w:rsidR="00E91FDC" w:rsidRDefault="00E91FDC" w:rsidP="00E91FDC">
      <w:pPr>
        <w:pStyle w:val="BodyText"/>
        <w:rPr>
          <w:lang w:val="sr-Latn-CS"/>
        </w:rPr>
      </w:pPr>
      <w:r>
        <w:rPr>
          <w:lang w:val="sr-Latn-CS"/>
        </w:rPr>
        <w:t>Korisnik je promeni korisničko ime.</w:t>
      </w:r>
    </w:p>
    <w:p w14:paraId="1D5EC86D" w14:textId="77777777" w:rsidR="00E91FDC" w:rsidRPr="005474CD" w:rsidRDefault="00E91FDC" w:rsidP="00E91FDC"/>
    <w:p w14:paraId="215E90D3" w14:textId="77777777" w:rsidR="00E91FDC" w:rsidRDefault="00E91FDC" w:rsidP="00E91FDC">
      <w:pPr>
        <w:pStyle w:val="Heading2"/>
        <w:rPr>
          <w:lang w:val="sr-Latn-CS"/>
        </w:rPr>
      </w:pPr>
      <w:bookmarkStart w:id="21" w:name="_Toc4984881"/>
      <w:r>
        <w:rPr>
          <w:lang w:val="sr-Latn-CS"/>
        </w:rPr>
        <w:t>Promena slike</w:t>
      </w:r>
      <w:bookmarkEnd w:id="21"/>
    </w:p>
    <w:p w14:paraId="43E6B4DC" w14:textId="77777777" w:rsidR="00E91FDC" w:rsidRDefault="00E91FDC" w:rsidP="00E91FD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04B53D55" w14:textId="77777777" w:rsidR="00E91FDC" w:rsidRDefault="00E91FDC" w:rsidP="00E91FDC">
      <w:pPr>
        <w:pStyle w:val="BodyText"/>
        <w:rPr>
          <w:lang w:val="sr-Latn-CS"/>
        </w:rPr>
      </w:pPr>
      <w:r>
        <w:rPr>
          <w:lang w:val="sr-Latn-CS"/>
        </w:rPr>
        <w:t>Korisnik dodaje sliku (menja default-nu ili menja postojeću).</w:t>
      </w:r>
    </w:p>
    <w:p w14:paraId="37FE9E73" w14:textId="77777777" w:rsidR="00E91FDC" w:rsidRDefault="00E91FDC" w:rsidP="00E91FD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E1180F0" w14:textId="77777777" w:rsidR="00E91FDC" w:rsidRDefault="00E91FDC" w:rsidP="00E91FDC">
      <w:pPr>
        <w:pStyle w:val="BodyText"/>
        <w:rPr>
          <w:lang w:val="sr-Latn-CS"/>
        </w:rPr>
      </w:pPr>
      <w:r>
        <w:rPr>
          <w:lang w:val="sr-Latn-CS"/>
        </w:rPr>
        <w:t>Običan korisnik, moderator, administrator.</w:t>
      </w:r>
    </w:p>
    <w:p w14:paraId="408C44E3" w14:textId="77777777" w:rsidR="00E91FDC" w:rsidRDefault="00E91FDC" w:rsidP="00E91FD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03BA02A" w14:textId="77777777" w:rsidR="00E91FDC" w:rsidRDefault="00E91FDC" w:rsidP="00E91FDC">
      <w:pPr>
        <w:pStyle w:val="BodyText"/>
        <w:rPr>
          <w:lang w:val="sr-Latn-CS"/>
        </w:rPr>
      </w:pPr>
      <w:r>
        <w:rPr>
          <w:lang w:val="sr-Latn-CS"/>
        </w:rPr>
        <w:t>Korisnik je prijavljen na sajt.</w:t>
      </w:r>
    </w:p>
    <w:p w14:paraId="6A7C5415" w14:textId="77777777" w:rsidR="00E91FDC" w:rsidRDefault="00E91FDC" w:rsidP="00E91FD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EB287E4" w14:textId="77777777" w:rsidR="00E91FDC" w:rsidRDefault="00E91FDC" w:rsidP="00E91FD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 bira opciju „podešavanje naloga“.</w:t>
      </w:r>
    </w:p>
    <w:p w14:paraId="6213FCA2" w14:textId="77777777" w:rsidR="00E91FDC" w:rsidRDefault="00E91FDC" w:rsidP="00E91FD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lastRenderedPageBreak/>
        <w:t>Prikazuje se stranica za izmenu osovnih podataka o nalogu.</w:t>
      </w:r>
    </w:p>
    <w:p w14:paraId="33CFC5A5" w14:textId="77777777" w:rsidR="00E91FDC" w:rsidRDefault="00E91FDC" w:rsidP="00E91FD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 bira opciju „promena slike“.</w:t>
      </w:r>
    </w:p>
    <w:p w14:paraId="44DE08E8" w14:textId="77777777" w:rsidR="00E91FDC" w:rsidRDefault="00E91FDC" w:rsidP="00E91FD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Otvara se dijalog</w:t>
      </w:r>
    </w:p>
    <w:p w14:paraId="15088E71" w14:textId="77777777" w:rsidR="00E91FDC" w:rsidRDefault="00E91FDC" w:rsidP="00E91FD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 pronalazi sliku sa eksenzijom jpeg</w:t>
      </w:r>
    </w:p>
    <w:p w14:paraId="044D3695" w14:textId="77777777" w:rsidR="00E91FDC" w:rsidRPr="00420A33" w:rsidRDefault="00E91FDC" w:rsidP="00E91FD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Slika se prikazuje u pravougaoniku u okviru strane osnovnih podataka o nalogu</w:t>
      </w:r>
    </w:p>
    <w:p w14:paraId="2133A814" w14:textId="77777777" w:rsidR="00E91FDC" w:rsidRDefault="00E91FDC" w:rsidP="00E91FD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 bira opciju sačuvaj promene.</w:t>
      </w:r>
    </w:p>
    <w:p w14:paraId="55C3D8B6" w14:textId="77777777" w:rsidR="00E91FDC" w:rsidRDefault="00E91FDC" w:rsidP="00E91FDC">
      <w:pPr>
        <w:pStyle w:val="BodyText"/>
        <w:numPr>
          <w:ilvl w:val="0"/>
          <w:numId w:val="31"/>
        </w:numPr>
        <w:rPr>
          <w:lang w:val="sr-Latn-CS"/>
        </w:rPr>
      </w:pPr>
      <w:r w:rsidRPr="00E25DF4">
        <w:rPr>
          <w:lang w:val="sr-Latn-CS"/>
        </w:rPr>
        <w:t xml:space="preserve">Stranica se osvežava i </w:t>
      </w:r>
      <w:r>
        <w:rPr>
          <w:lang w:val="sr-Latn-CS"/>
        </w:rPr>
        <w:t>prikazuje se stranica za izmenu osovnih podataka o nalogu.</w:t>
      </w:r>
    </w:p>
    <w:p w14:paraId="555DA8F7" w14:textId="77777777" w:rsidR="00E91FDC" w:rsidRDefault="00E91FDC" w:rsidP="00E91FD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0527E653" w14:textId="77777777" w:rsidR="00E91FDC" w:rsidRDefault="00E91FDC" w:rsidP="00E91FDC">
      <w:pPr>
        <w:pStyle w:val="BodyText"/>
        <w:rPr>
          <w:lang w:val="sr-Latn-CS"/>
        </w:rPr>
      </w:pPr>
      <w:r>
        <w:rPr>
          <w:lang w:val="sr-Latn-CS"/>
        </w:rPr>
        <w:t>[Prevelika veličina slike] Prikazuje se obaveštenje na formi sa podacima i obaveštava o maksimalnoj veličini slike koja moze biti upload-ovana.</w:t>
      </w:r>
    </w:p>
    <w:p w14:paraId="66BBA26A" w14:textId="77777777" w:rsidR="00E91FDC" w:rsidRDefault="00E91FDC" w:rsidP="00E91FD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752B96A" w14:textId="77777777" w:rsidR="00E91FDC" w:rsidRDefault="00E91FDC" w:rsidP="00E91FDC">
      <w:pPr>
        <w:pStyle w:val="BodyText"/>
        <w:rPr>
          <w:lang w:val="sr-Latn-CS"/>
        </w:rPr>
      </w:pPr>
      <w:r>
        <w:rPr>
          <w:lang w:val="sr-Latn-CS"/>
        </w:rPr>
        <w:t>Podaci o članu laboratorije su izmenjeni.</w:t>
      </w:r>
    </w:p>
    <w:p w14:paraId="4B9FE97B" w14:textId="77777777" w:rsidR="00E91FDC" w:rsidRDefault="00E91FDC" w:rsidP="00E91FDC">
      <w:pPr>
        <w:pStyle w:val="BodyText"/>
        <w:rPr>
          <w:lang w:val="sr-Latn-CS"/>
        </w:rPr>
      </w:pPr>
    </w:p>
    <w:p w14:paraId="39E229D7" w14:textId="3C4496D7" w:rsidR="005474CD" w:rsidRDefault="005474CD">
      <w:pPr>
        <w:pStyle w:val="Heading2"/>
        <w:rPr>
          <w:lang w:val="sr-Latn-CS"/>
        </w:rPr>
      </w:pPr>
      <w:bookmarkStart w:id="22" w:name="_Toc4984882"/>
      <w:r>
        <w:rPr>
          <w:lang w:val="sr-Latn-CS"/>
        </w:rPr>
        <w:t>Promena šifre</w:t>
      </w:r>
      <w:bookmarkEnd w:id="22"/>
    </w:p>
    <w:p w14:paraId="5DC2263D" w14:textId="77777777" w:rsidR="005474CD" w:rsidRDefault="005474CD" w:rsidP="005474C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C41D044" w14:textId="3EFB673B" w:rsidR="005474CD" w:rsidRDefault="00E25DF4" w:rsidP="005474CD">
      <w:pPr>
        <w:pStyle w:val="BodyText"/>
        <w:rPr>
          <w:lang w:val="sr-Latn-CS"/>
        </w:rPr>
      </w:pPr>
      <w:r>
        <w:rPr>
          <w:lang w:val="sr-Latn-CS"/>
        </w:rPr>
        <w:t>Korisnik ima mogućnost da izmeni šifru.</w:t>
      </w:r>
    </w:p>
    <w:p w14:paraId="03DFC64E" w14:textId="77777777" w:rsidR="005474CD" w:rsidRDefault="005474CD" w:rsidP="005474C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F5E0E2F" w14:textId="77777777" w:rsidR="00E25DF4" w:rsidRDefault="00E25DF4" w:rsidP="00E25DF4">
      <w:pPr>
        <w:pStyle w:val="BodyText"/>
        <w:rPr>
          <w:lang w:val="sr-Latn-CS"/>
        </w:rPr>
      </w:pPr>
      <w:r>
        <w:rPr>
          <w:lang w:val="sr-Latn-CS"/>
        </w:rPr>
        <w:t>Običan korisnik, moderator, administrator.</w:t>
      </w:r>
    </w:p>
    <w:p w14:paraId="0AD6F308" w14:textId="77777777" w:rsidR="005474CD" w:rsidRDefault="005474CD" w:rsidP="005474C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336389E" w14:textId="36DF0D51" w:rsidR="005474CD" w:rsidRDefault="00E25DF4" w:rsidP="005474CD">
      <w:pPr>
        <w:pStyle w:val="BodyText"/>
        <w:rPr>
          <w:lang w:val="sr-Latn-CS"/>
        </w:rPr>
      </w:pPr>
      <w:r>
        <w:rPr>
          <w:lang w:val="sr-Latn-CS"/>
        </w:rPr>
        <w:t>Korisnik mora biti prijavljen.</w:t>
      </w:r>
    </w:p>
    <w:p w14:paraId="022706E1" w14:textId="77B5C730" w:rsidR="005474CD" w:rsidRDefault="005474CD" w:rsidP="005474C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8E5E1C0" w14:textId="0E49F1CB" w:rsidR="00E25DF4" w:rsidRDefault="00E25DF4" w:rsidP="005474CD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opciju „podešavanje naloga“.</w:t>
      </w:r>
    </w:p>
    <w:p w14:paraId="45CDA960" w14:textId="4162F8F4" w:rsidR="00E25DF4" w:rsidRDefault="00E25DF4" w:rsidP="005474CD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Prikazuje se stranica za izmenu osovnih podataka o nalogu.</w:t>
      </w:r>
    </w:p>
    <w:p w14:paraId="1EB525BD" w14:textId="712D0D14" w:rsidR="00E25DF4" w:rsidRDefault="00E25DF4" w:rsidP="005474CD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Korisnik bira opciju „promena </w:t>
      </w:r>
      <w:r w:rsidR="00002441">
        <w:rPr>
          <w:lang w:val="sr-Latn-CS"/>
        </w:rPr>
        <w:t>lozinke</w:t>
      </w:r>
      <w:r>
        <w:rPr>
          <w:lang w:val="sr-Latn-CS"/>
        </w:rPr>
        <w:t>“.</w:t>
      </w:r>
    </w:p>
    <w:p w14:paraId="2A962D2D" w14:textId="6B9377E6" w:rsidR="00E25DF4" w:rsidRDefault="00E25DF4" w:rsidP="005474CD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unosi staru šifru</w:t>
      </w:r>
    </w:p>
    <w:p w14:paraId="136BA725" w14:textId="45608358" w:rsidR="00E25DF4" w:rsidRDefault="00E25DF4" w:rsidP="005474CD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unosi novu šifru</w:t>
      </w:r>
    </w:p>
    <w:p w14:paraId="229BB291" w14:textId="712D0D14" w:rsidR="00A411E7" w:rsidRPr="00A411E7" w:rsidRDefault="00E25DF4" w:rsidP="00A411E7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još jednom unosi novu šifru radi potvrde</w:t>
      </w:r>
    </w:p>
    <w:p w14:paraId="63A78011" w14:textId="1D3DA821" w:rsidR="006303DF" w:rsidRDefault="006303DF" w:rsidP="005474CD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submit-uje</w:t>
      </w:r>
      <w:r w:rsidR="00124D13">
        <w:rPr>
          <w:lang w:val="sr-Latn-CS"/>
        </w:rPr>
        <w:t>.</w:t>
      </w:r>
    </w:p>
    <w:p w14:paraId="337C2FF3" w14:textId="2F2D921F" w:rsidR="006D43C0" w:rsidRDefault="00DD6B36" w:rsidP="005474CD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Sistem vrši proveru </w:t>
      </w:r>
      <w:r w:rsidR="006D43C0">
        <w:rPr>
          <w:lang w:val="sr-Latn-RS"/>
        </w:rPr>
        <w:t>šifre</w:t>
      </w:r>
    </w:p>
    <w:p w14:paraId="506B3D9B" w14:textId="6A258F5C" w:rsidR="00E25DF4" w:rsidRDefault="00E25DF4" w:rsidP="005474CD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opciju sačuvaj promene.</w:t>
      </w:r>
    </w:p>
    <w:p w14:paraId="75C9C378" w14:textId="0B1A7109" w:rsidR="00E25DF4" w:rsidRDefault="00E25DF4" w:rsidP="00E25DF4">
      <w:pPr>
        <w:pStyle w:val="BodyText"/>
        <w:numPr>
          <w:ilvl w:val="0"/>
          <w:numId w:val="23"/>
        </w:numPr>
        <w:rPr>
          <w:lang w:val="sr-Latn-CS"/>
        </w:rPr>
      </w:pPr>
      <w:r w:rsidRPr="00E25DF4">
        <w:rPr>
          <w:lang w:val="sr-Latn-CS"/>
        </w:rPr>
        <w:t xml:space="preserve">Stranica se osvežava i </w:t>
      </w:r>
      <w:r w:rsidR="00420A33">
        <w:rPr>
          <w:lang w:val="sr-Latn-CS"/>
        </w:rPr>
        <w:t>p</w:t>
      </w:r>
      <w:r>
        <w:rPr>
          <w:lang w:val="sr-Latn-CS"/>
        </w:rPr>
        <w:t>rikazuje se stranica za izmenu os</w:t>
      </w:r>
      <w:r w:rsidR="00C34D23">
        <w:rPr>
          <w:lang w:val="sr-Latn-CS"/>
        </w:rPr>
        <w:t>n</w:t>
      </w:r>
      <w:r>
        <w:rPr>
          <w:lang w:val="sr-Latn-CS"/>
        </w:rPr>
        <w:t>ovnih podataka o nalogu.</w:t>
      </w:r>
    </w:p>
    <w:p w14:paraId="661434D9" w14:textId="2B2A5C33" w:rsidR="005474CD" w:rsidRPr="00E25DF4" w:rsidRDefault="005474CD" w:rsidP="00E25DF4">
      <w:pPr>
        <w:pStyle w:val="BodyText"/>
        <w:keepNext/>
        <w:rPr>
          <w:b/>
          <w:bCs/>
          <w:lang w:val="sr-Latn-CS"/>
        </w:rPr>
      </w:pPr>
      <w:r w:rsidRPr="00E25DF4">
        <w:rPr>
          <w:b/>
          <w:bCs/>
          <w:lang w:val="sr-Latn-CS"/>
        </w:rPr>
        <w:t>Izuzetci:</w:t>
      </w:r>
    </w:p>
    <w:p w14:paraId="7BF774AD" w14:textId="094B74D6" w:rsidR="00E25DF4" w:rsidRDefault="005474CD" w:rsidP="00E25DF4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</w:t>
      </w:r>
      <w:r w:rsidR="00E25DF4">
        <w:rPr>
          <w:i/>
          <w:iCs/>
          <w:lang w:val="sr-Latn-CS"/>
        </w:rPr>
        <w:t xml:space="preserve">a stara </w:t>
      </w:r>
      <w:r>
        <w:rPr>
          <w:i/>
          <w:iCs/>
          <w:lang w:val="sr-Latn-CS"/>
        </w:rPr>
        <w:t>lozinka</w:t>
      </w:r>
      <w:r>
        <w:rPr>
          <w:lang w:val="sr-Latn-CS"/>
        </w:rPr>
        <w:t xml:space="preserve">] Prikazuje se obaveštenje na formi za </w:t>
      </w:r>
      <w:r w:rsidR="00E25DF4">
        <w:rPr>
          <w:lang w:val="sr-Latn-CS"/>
        </w:rPr>
        <w:t>izmenu</w:t>
      </w:r>
      <w:r>
        <w:rPr>
          <w:lang w:val="sr-Latn-CS"/>
        </w:rPr>
        <w:t>.</w:t>
      </w:r>
    </w:p>
    <w:p w14:paraId="2ECDE1BA" w14:textId="5988DF27" w:rsidR="00E25DF4" w:rsidRPr="009938A1" w:rsidRDefault="00E25DF4" w:rsidP="009938A1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[</w:t>
      </w:r>
      <w:r w:rsidR="009938A1">
        <w:rPr>
          <w:i/>
          <w:iCs/>
          <w:lang w:val="sr-Latn-CS"/>
        </w:rPr>
        <w:t>Minimalni uslovi za lozinku nisu ispunjeni</w:t>
      </w:r>
      <w:r>
        <w:rPr>
          <w:lang w:val="sr-Latn-CS"/>
        </w:rPr>
        <w:t>] Prikazuje se obaveštenje na formi za izmenu.</w:t>
      </w:r>
    </w:p>
    <w:p w14:paraId="154C15D6" w14:textId="77777777" w:rsidR="005474CD" w:rsidRDefault="005474CD" w:rsidP="005474C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22EE77FA" w14:textId="1723C6EA" w:rsidR="00BD449F" w:rsidRPr="00BD449F" w:rsidRDefault="005474CD" w:rsidP="00BD449F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9938A1">
        <w:rPr>
          <w:lang w:val="sr-Latn-CS"/>
        </w:rPr>
        <w:t>promeni staru šifru</w:t>
      </w:r>
      <w:r>
        <w:rPr>
          <w:lang w:val="sr-Latn-CS"/>
        </w:rPr>
        <w:t>.</w:t>
      </w:r>
    </w:p>
    <w:p w14:paraId="5AADEA96" w14:textId="5766BCE6" w:rsidR="004E600C" w:rsidRDefault="004E600C" w:rsidP="005474CD">
      <w:pPr>
        <w:pStyle w:val="BodyText"/>
        <w:rPr>
          <w:b/>
          <w:lang w:val="sr-Latn-CS"/>
        </w:rPr>
      </w:pPr>
      <w:r w:rsidRPr="004E600C">
        <w:rPr>
          <w:b/>
          <w:lang w:val="sr-Latn-CS"/>
        </w:rPr>
        <w:t>Sekvenciajallni dijagram:</w:t>
      </w:r>
    </w:p>
    <w:p w14:paraId="3D7780FC" w14:textId="7C1A70E4" w:rsidR="004E600C" w:rsidRPr="004E600C" w:rsidRDefault="004E600C" w:rsidP="00C905AF">
      <w:pPr>
        <w:pStyle w:val="BodyText"/>
        <w:ind w:left="0"/>
        <w:jc w:val="center"/>
        <w:rPr>
          <w:b/>
          <w:lang w:val="sr-Latn-CS"/>
        </w:rPr>
      </w:pPr>
      <w:r>
        <w:rPr>
          <w:b/>
          <w:noProof/>
          <w:lang w:val="sr-Latn-CS"/>
        </w:rPr>
        <w:drawing>
          <wp:inline distT="0" distB="0" distL="0" distR="0" wp14:anchorId="1D69E2D3" wp14:editId="3E910106">
            <wp:extent cx="5254359" cy="7194430"/>
            <wp:effectExtent l="0" t="0" r="381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762" cy="72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82C2" w14:textId="77777777" w:rsidR="005474CD" w:rsidRPr="005474CD" w:rsidRDefault="005474CD" w:rsidP="005474CD">
      <w:pPr>
        <w:rPr>
          <w:lang w:val="sr-Latn-CS"/>
        </w:rPr>
      </w:pPr>
    </w:p>
    <w:p w14:paraId="24158966" w14:textId="77777777" w:rsidR="00CD0018" w:rsidRDefault="00CD0018" w:rsidP="00CD0018">
      <w:pPr>
        <w:pStyle w:val="Heading2"/>
      </w:pPr>
      <w:bookmarkStart w:id="23" w:name="_Toc4984883"/>
      <w:proofErr w:type="spellStart"/>
      <w:r>
        <w:t>Registracija</w:t>
      </w:r>
      <w:bookmarkEnd w:id="23"/>
      <w:proofErr w:type="spellEnd"/>
    </w:p>
    <w:p w14:paraId="6944E0B3" w14:textId="77777777" w:rsidR="00CD0018" w:rsidRDefault="00CD0018" w:rsidP="00CD0018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26D1A48" w14:textId="605D6614" w:rsidR="00CD0018" w:rsidRDefault="00CD0018" w:rsidP="00CD0018">
      <w:pPr>
        <w:pStyle w:val="BodyText"/>
        <w:rPr>
          <w:lang w:val="sr-Latn-CS"/>
        </w:rPr>
      </w:pPr>
      <w:r>
        <w:rPr>
          <w:lang w:val="sr-Latn-CS"/>
        </w:rPr>
        <w:t>Prikaz stranice za registrovanje novih korisnika.</w:t>
      </w:r>
    </w:p>
    <w:p w14:paraId="7E95FB2B" w14:textId="77777777" w:rsidR="00CD0018" w:rsidRDefault="00CD0018" w:rsidP="00CD00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983EF80" w14:textId="77777777" w:rsidR="00CD0018" w:rsidRDefault="00CD0018" w:rsidP="00CD0018">
      <w:pPr>
        <w:pStyle w:val="BodyText"/>
        <w:rPr>
          <w:lang w:val="sr-Latn-CS"/>
        </w:rPr>
      </w:pPr>
      <w:r>
        <w:rPr>
          <w:lang w:val="sr-Latn-CS"/>
        </w:rPr>
        <w:t>Posetilac sajta, Običan korisnik, Moderator, Administrator.</w:t>
      </w:r>
    </w:p>
    <w:p w14:paraId="35B2003B" w14:textId="77777777" w:rsidR="00CD0018" w:rsidRDefault="00CD0018" w:rsidP="00CD00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8BFB8FE" w14:textId="752A8C78" w:rsidR="00CD0018" w:rsidRDefault="00CD0018" w:rsidP="00CD0018">
      <w:pPr>
        <w:pStyle w:val="BodyText"/>
        <w:rPr>
          <w:lang w:val="sr-Latn-CS"/>
        </w:rPr>
      </w:pPr>
      <w:r>
        <w:rPr>
          <w:lang w:val="sr-Latn-CS"/>
        </w:rPr>
        <w:t>Korisnik nije prijavljen.</w:t>
      </w:r>
    </w:p>
    <w:p w14:paraId="3E28AEC8" w14:textId="77777777" w:rsidR="00CD0018" w:rsidRDefault="00CD0018" w:rsidP="00CD00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CD0A6D9" w14:textId="5D41DA6E" w:rsidR="00CD0018" w:rsidRDefault="00B26DB4" w:rsidP="00CD0018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Korisnik bira opciju rigistruj se</w:t>
      </w:r>
    </w:p>
    <w:p w14:paraId="4265A074" w14:textId="1DB60030" w:rsidR="00B26DB4" w:rsidRDefault="00B26DB4" w:rsidP="00CD0018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Otvara se forma za registrovanje korisnika</w:t>
      </w:r>
    </w:p>
    <w:p w14:paraId="6A31FEFC" w14:textId="49685587" w:rsidR="00B26DB4" w:rsidRDefault="00B26DB4" w:rsidP="00CD0018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Korisnik popunjava formu</w:t>
      </w:r>
    </w:p>
    <w:p w14:paraId="42A60312" w14:textId="4635D422" w:rsidR="00B26DB4" w:rsidRDefault="00B26DB4" w:rsidP="00CD0018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Korisnik bira opciju registruj se i prosledjuje svoje podatke</w:t>
      </w:r>
    </w:p>
    <w:p w14:paraId="1A17FA9D" w14:textId="4079581B" w:rsidR="00B26DB4" w:rsidRDefault="00B26DB4" w:rsidP="00CD0018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Otvara se </w:t>
      </w:r>
      <w:r w:rsidR="7A6140AC" w:rsidRPr="7A6140AC">
        <w:rPr>
          <w:lang w:val="sr-Latn-CS"/>
        </w:rPr>
        <w:t>stranica</w:t>
      </w:r>
      <w:r>
        <w:rPr>
          <w:lang w:val="sr-Latn-CS"/>
        </w:rPr>
        <w:t xml:space="preserve"> sa porukom o ishodu registracije.</w:t>
      </w:r>
    </w:p>
    <w:p w14:paraId="6B9DD9DA" w14:textId="77777777" w:rsidR="00CD0018" w:rsidRDefault="00CD0018" w:rsidP="00CD00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E946654" w14:textId="0FC91F84" w:rsidR="00B26DB4" w:rsidRDefault="00B26DB4" w:rsidP="00B26DB4">
      <w:pPr>
        <w:pStyle w:val="BodyText"/>
        <w:numPr>
          <w:ilvl w:val="0"/>
          <w:numId w:val="42"/>
        </w:numPr>
      </w:pPr>
      <w:r>
        <w:t>[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] </w:t>
      </w:r>
      <w:r>
        <w:rPr>
          <w:lang w:val="sr-Latn-CS"/>
        </w:rPr>
        <w:t>Prikazuje se obaveštenje na formi sa podacima.</w:t>
      </w:r>
    </w:p>
    <w:p w14:paraId="51073DD3" w14:textId="6989BCE4" w:rsidR="00B26DB4" w:rsidRPr="00B26DB4" w:rsidRDefault="00B26DB4" w:rsidP="00B26DB4">
      <w:pPr>
        <w:pStyle w:val="BodyText"/>
        <w:numPr>
          <w:ilvl w:val="0"/>
          <w:numId w:val="42"/>
        </w:numPr>
      </w:pPr>
      <w:r>
        <w:t>[</w:t>
      </w:r>
      <w:proofErr w:type="spellStart"/>
      <w:r>
        <w:t>Nisu</w:t>
      </w:r>
      <w:proofErr w:type="spellEnd"/>
      <w:r>
        <w:t xml:space="preserve"> </w:t>
      </w:r>
      <w:proofErr w:type="spellStart"/>
      <w:r>
        <w:t>ispunjeni</w:t>
      </w:r>
      <w:proofErr w:type="spellEnd"/>
      <w:r>
        <w:t xml:space="preserve"> </w:t>
      </w:r>
      <w:proofErr w:type="spellStart"/>
      <w:r>
        <w:t>minimalni</w:t>
      </w:r>
      <w:proofErr w:type="spellEnd"/>
      <w:r>
        <w:t xml:space="preserve"> </w:t>
      </w:r>
      <w:proofErr w:type="spellStart"/>
      <w:r>
        <w:t>uslovu</w:t>
      </w:r>
      <w:proofErr w:type="spellEnd"/>
      <w:r>
        <w:t xml:space="preserve"> za </w:t>
      </w:r>
      <w:proofErr w:type="spellStart"/>
      <w:r>
        <w:t>lozinku</w:t>
      </w:r>
      <w:proofErr w:type="spellEnd"/>
      <w:r>
        <w:t xml:space="preserve">] </w:t>
      </w:r>
      <w:r>
        <w:rPr>
          <w:lang w:val="sr-Latn-CS"/>
        </w:rPr>
        <w:t>Prikazuje se obaveštenje na formi sa podacima.</w:t>
      </w:r>
    </w:p>
    <w:p w14:paraId="2D5147CF" w14:textId="77777777" w:rsidR="00CD0018" w:rsidRDefault="00CD0018" w:rsidP="00CD00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23C98E2" w14:textId="7E8486A4" w:rsidR="00CD0018" w:rsidRDefault="00B26DB4" w:rsidP="00CD0018">
      <w:pPr>
        <w:pStyle w:val="BodyText"/>
        <w:rPr>
          <w:lang w:val="sr-Latn-CS"/>
        </w:rPr>
      </w:pPr>
      <w:r>
        <w:rPr>
          <w:lang w:val="sr-Latn-CS"/>
        </w:rPr>
        <w:t>Otvoren je nalog posetiocu sajta.</w:t>
      </w:r>
    </w:p>
    <w:p w14:paraId="09C1D0ED" w14:textId="77777777" w:rsidR="00CD0018" w:rsidRPr="00543806" w:rsidRDefault="00CD0018" w:rsidP="00CD0018"/>
    <w:p w14:paraId="5743745F" w14:textId="77777777" w:rsidR="00CD0018" w:rsidRDefault="00CD0018" w:rsidP="00CD0018">
      <w:pPr>
        <w:pStyle w:val="Heading2"/>
      </w:pPr>
      <w:bookmarkStart w:id="24" w:name="_Toc4984884"/>
      <w:r>
        <w:t>Login</w:t>
      </w:r>
      <w:bookmarkEnd w:id="24"/>
    </w:p>
    <w:p w14:paraId="2F7F34E5" w14:textId="77777777" w:rsidR="00460C1B" w:rsidRDefault="00460C1B" w:rsidP="00460C1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E1D0584" w14:textId="7E9D6DEF" w:rsidR="00460C1B" w:rsidRDefault="00460C1B" w:rsidP="00460C1B">
      <w:pPr>
        <w:pStyle w:val="BodyText"/>
        <w:rPr>
          <w:lang w:val="sr-Latn-CS"/>
        </w:rPr>
      </w:pPr>
      <w:r>
        <w:rPr>
          <w:lang w:val="sr-Latn-CS"/>
        </w:rPr>
        <w:t xml:space="preserve">Prijavljivanje korisnika na </w:t>
      </w:r>
      <w:r w:rsidR="00FC022C">
        <w:rPr>
          <w:lang w:val="sr-Latn-CS"/>
        </w:rPr>
        <w:t>sajt</w:t>
      </w:r>
      <w:r>
        <w:rPr>
          <w:lang w:val="sr-Latn-CS"/>
        </w:rPr>
        <w:t xml:space="preserve"> u cilju pristupa specifičnim funkcijama koje zahtevaju autorizaciju.</w:t>
      </w:r>
    </w:p>
    <w:p w14:paraId="7A696800" w14:textId="77777777" w:rsidR="00460C1B" w:rsidRDefault="00460C1B" w:rsidP="00460C1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8C7BA0B" w14:textId="77777777" w:rsidR="00460C1B" w:rsidRDefault="00460C1B" w:rsidP="00460C1B">
      <w:pPr>
        <w:pStyle w:val="BodyText"/>
        <w:rPr>
          <w:lang w:val="sr-Latn-CS"/>
        </w:rPr>
      </w:pPr>
      <w:r>
        <w:rPr>
          <w:lang w:val="sr-Latn-CS"/>
        </w:rPr>
        <w:t>Običan korisnik, moderator, administrator.</w:t>
      </w:r>
    </w:p>
    <w:p w14:paraId="6138FD27" w14:textId="77777777" w:rsidR="00460C1B" w:rsidRDefault="00460C1B" w:rsidP="00460C1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254B41B" w14:textId="77777777" w:rsidR="00460C1B" w:rsidRDefault="00460C1B" w:rsidP="00460C1B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14:paraId="668E6212" w14:textId="77777777" w:rsidR="00460C1B" w:rsidRDefault="00460C1B" w:rsidP="00460C1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F554CD0" w14:textId="712D9BF8" w:rsidR="00460C1B" w:rsidRDefault="00460C1B" w:rsidP="00460C1B">
      <w:pPr>
        <w:pStyle w:val="BodyText"/>
        <w:numPr>
          <w:ilvl w:val="0"/>
          <w:numId w:val="43"/>
        </w:numPr>
        <w:rPr>
          <w:lang w:val="sr-Latn-CS"/>
        </w:rPr>
      </w:pPr>
      <w:r>
        <w:rPr>
          <w:lang w:val="sr-Latn-CS"/>
        </w:rPr>
        <w:t>Korisnik bira opciju prijavljivanje</w:t>
      </w:r>
    </w:p>
    <w:p w14:paraId="0670C692" w14:textId="77777777" w:rsidR="00460C1B" w:rsidRDefault="00460C1B" w:rsidP="00460C1B">
      <w:pPr>
        <w:pStyle w:val="BodyText"/>
        <w:numPr>
          <w:ilvl w:val="0"/>
          <w:numId w:val="43"/>
        </w:numPr>
        <w:rPr>
          <w:lang w:val="sr-Latn-CS"/>
        </w:rPr>
      </w:pPr>
      <w:r>
        <w:rPr>
          <w:lang w:val="sr-Latn-CS"/>
        </w:rPr>
        <w:t>Prikazuje se forma za prijavljivanje.</w:t>
      </w:r>
    </w:p>
    <w:p w14:paraId="2F7E7E05" w14:textId="238B14BD" w:rsidR="00460C1B" w:rsidRDefault="00460C1B" w:rsidP="00460C1B">
      <w:pPr>
        <w:pStyle w:val="BodyText"/>
        <w:numPr>
          <w:ilvl w:val="0"/>
          <w:numId w:val="43"/>
        </w:numPr>
        <w:rPr>
          <w:lang w:val="sr-Latn-CS"/>
        </w:rPr>
      </w:pPr>
      <w:r>
        <w:rPr>
          <w:lang w:val="sr-Latn-CS"/>
        </w:rPr>
        <w:t xml:space="preserve">Korisnik unosi korisničko ime i lozinku, te nakon toga aktivira komandu </w:t>
      </w:r>
      <w:r>
        <w:rPr>
          <w:i/>
          <w:iCs/>
          <w:lang w:val="sr-Latn-CS"/>
        </w:rPr>
        <w:t>Prijavi</w:t>
      </w:r>
      <w:r w:rsidR="00C31324">
        <w:rPr>
          <w:i/>
          <w:iCs/>
          <w:lang w:val="sr-Latn-CS"/>
        </w:rPr>
        <w:t>S</w:t>
      </w:r>
      <w:r>
        <w:rPr>
          <w:i/>
          <w:iCs/>
          <w:lang w:val="sr-Latn-CS"/>
        </w:rPr>
        <w:t>e</w:t>
      </w:r>
      <w:r>
        <w:rPr>
          <w:lang w:val="sr-Latn-CS"/>
        </w:rPr>
        <w:t>.</w:t>
      </w:r>
    </w:p>
    <w:p w14:paraId="22B55B63" w14:textId="77777777" w:rsidR="00460C1B" w:rsidRDefault="00460C1B" w:rsidP="00460C1B">
      <w:pPr>
        <w:pStyle w:val="BodyText"/>
        <w:numPr>
          <w:ilvl w:val="0"/>
          <w:numId w:val="43"/>
        </w:numPr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14:paraId="227FA914" w14:textId="77777777" w:rsidR="00460C1B" w:rsidRDefault="00460C1B" w:rsidP="00460C1B">
      <w:pPr>
        <w:pStyle w:val="BodyText"/>
        <w:numPr>
          <w:ilvl w:val="0"/>
          <w:numId w:val="43"/>
        </w:numPr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16861C04" w14:textId="77777777" w:rsidR="00460C1B" w:rsidRDefault="00460C1B" w:rsidP="00460C1B">
      <w:pPr>
        <w:pStyle w:val="BodyText"/>
        <w:numPr>
          <w:ilvl w:val="0"/>
          <w:numId w:val="43"/>
        </w:numPr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31ED7E53" w14:textId="77777777" w:rsidR="00460C1B" w:rsidRDefault="00460C1B" w:rsidP="00460C1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Izuzetci:</w:t>
      </w:r>
    </w:p>
    <w:p w14:paraId="7F140AD1" w14:textId="77777777" w:rsidR="00460C1B" w:rsidRDefault="00460C1B" w:rsidP="00460C1B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 w14:paraId="3EEFFDDF" w14:textId="77777777" w:rsidR="00460C1B" w:rsidRDefault="00460C1B" w:rsidP="00460C1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7EB16ED" w14:textId="648C177C" w:rsidR="00460C1B" w:rsidRDefault="00460C1B" w:rsidP="00460C1B">
      <w:pPr>
        <w:pStyle w:val="BodyText"/>
        <w:rPr>
          <w:lang w:val="sr-Latn-CS"/>
        </w:rPr>
      </w:pPr>
      <w:r>
        <w:rPr>
          <w:lang w:val="sr-Latn-CS"/>
        </w:rPr>
        <w:t>Korisnik je prijavljen na portal i ima pristup specifičnim opcijama u skladu sa svojim privilegijama.</w:t>
      </w:r>
    </w:p>
    <w:p w14:paraId="68B52ADB" w14:textId="0E090F91" w:rsidR="00DF6561" w:rsidRDefault="498FFC7B" w:rsidP="498FFC7B">
      <w:pPr>
        <w:pStyle w:val="BodyText"/>
        <w:rPr>
          <w:b/>
          <w:bCs/>
          <w:lang w:val="sr-Latn-CS"/>
        </w:rPr>
      </w:pPr>
      <w:r w:rsidRPr="498FFC7B">
        <w:rPr>
          <w:b/>
          <w:bCs/>
          <w:lang w:val="sr-Latn-CS"/>
        </w:rPr>
        <w:t>Sekvencijalni dijagram:</w:t>
      </w:r>
    </w:p>
    <w:p w14:paraId="469DF7A6" w14:textId="0719DD3D" w:rsidR="00CD0018" w:rsidRPr="00F70F61" w:rsidRDefault="00DF6561" w:rsidP="00F70F61">
      <w:pPr>
        <w:pStyle w:val="BodyText"/>
        <w:jc w:val="center"/>
        <w:rPr>
          <w:lang w:val="sr-Latn-CS"/>
        </w:rPr>
      </w:pPr>
      <w:r>
        <w:rPr>
          <w:noProof/>
        </w:rPr>
        <w:drawing>
          <wp:inline distT="0" distB="0" distL="0" distR="0" wp14:anchorId="2E2C1D8C" wp14:editId="4819B17C">
            <wp:extent cx="4780707" cy="6573982"/>
            <wp:effectExtent l="0" t="0" r="1270" b="0"/>
            <wp:docPr id="1511738764" name="Picture 1511738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707" cy="657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124C" w14:textId="536C1C1B" w:rsidR="00FF26F2" w:rsidRDefault="00FF26F2" w:rsidP="00FF26F2">
      <w:pPr>
        <w:pStyle w:val="Heading2"/>
      </w:pPr>
      <w:bookmarkStart w:id="25" w:name="_Toc4984885"/>
      <w:proofErr w:type="spellStart"/>
      <w:r>
        <w:lastRenderedPageBreak/>
        <w:t>Dodavanje</w:t>
      </w:r>
      <w:proofErr w:type="spellEnd"/>
      <w:r>
        <w:t xml:space="preserve"> </w:t>
      </w:r>
      <w:proofErr w:type="spellStart"/>
      <w:r>
        <w:t>sadržaja</w:t>
      </w:r>
      <w:bookmarkEnd w:id="25"/>
      <w:proofErr w:type="spellEnd"/>
    </w:p>
    <w:p w14:paraId="16C1F9BA" w14:textId="315DD8CB" w:rsidR="00FF26F2" w:rsidRDefault="00FF26F2" w:rsidP="00FF26F2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CF9BEAA" w14:textId="315DD8CB" w:rsidR="00A322EB" w:rsidRDefault="00A322EB" w:rsidP="00FF26F2">
      <w:pPr>
        <w:pStyle w:val="BodyText"/>
        <w:keepNext/>
        <w:rPr>
          <w:lang w:val="sr-Latn-CS"/>
        </w:rPr>
      </w:pPr>
      <w:r>
        <w:rPr>
          <w:lang w:val="sr-Latn-CS"/>
        </w:rPr>
        <w:t>Korisnik može da doda neki sadržaj za određeni predmet koji se postavlja u odeljak za odobravanje, a moderator ga odobrava i razvrstava ga u određenu kategoriju.</w:t>
      </w:r>
    </w:p>
    <w:p w14:paraId="5C9C598B" w14:textId="231A3017" w:rsidR="00FF26F2" w:rsidRDefault="00FF26F2" w:rsidP="00FF26F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52404AE" w14:textId="530D2E87" w:rsidR="00FF26F2" w:rsidRDefault="0074722E" w:rsidP="00FF26F2">
      <w:pPr>
        <w:pStyle w:val="BodyText"/>
        <w:rPr>
          <w:lang w:val="sr-Latn-CS"/>
        </w:rPr>
      </w:pPr>
      <w:r>
        <w:rPr>
          <w:lang w:val="sr-Latn-CS"/>
        </w:rPr>
        <w:t>Običan korisnik, m</w:t>
      </w:r>
      <w:r w:rsidR="00FF26F2">
        <w:rPr>
          <w:lang w:val="sr-Latn-CS"/>
        </w:rPr>
        <w:t>oderator, administrator.</w:t>
      </w:r>
    </w:p>
    <w:p w14:paraId="01D48997" w14:textId="53E1525C" w:rsidR="00FF26F2" w:rsidRDefault="00FF26F2" w:rsidP="00FF26F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1AF1B6E" w14:textId="11623AF5" w:rsidR="00FF26F2" w:rsidRDefault="00FF26F2" w:rsidP="00FF26F2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</w:t>
      </w:r>
      <w:r w:rsidR="00A322EB">
        <w:rPr>
          <w:lang w:val="sr-Latn-CS"/>
        </w:rPr>
        <w:t>sa spiskom sadržaja određenog predmeta.</w:t>
      </w:r>
    </w:p>
    <w:p w14:paraId="45BC1FEF" w14:textId="315DD8CB" w:rsidR="00FF26F2" w:rsidRDefault="00FF26F2" w:rsidP="00FF26F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73D603B" w14:textId="315DD8CB" w:rsidR="00FF26F2" w:rsidRDefault="00FF26F2" w:rsidP="00A322EB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 xml:space="preserve">Izbor opcije </w:t>
      </w:r>
      <w:r w:rsidR="00A322EB">
        <w:rPr>
          <w:lang w:val="sr-Latn-CS"/>
        </w:rPr>
        <w:t>za dodavanje novog sadržaja.</w:t>
      </w:r>
    </w:p>
    <w:p w14:paraId="254423C4" w14:textId="315DD8CB" w:rsidR="00A322EB" w:rsidRDefault="00A322EB" w:rsidP="00A322EB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Unos naslova sadržaja</w:t>
      </w:r>
    </w:p>
    <w:p w14:paraId="7E2E410F" w14:textId="315DD8CB" w:rsidR="00A322EB" w:rsidRDefault="00A322EB" w:rsidP="00A322EB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Okačivanje materijala</w:t>
      </w:r>
    </w:p>
    <w:p w14:paraId="07CD2478" w14:textId="315DD8CB" w:rsidR="00A322EB" w:rsidRDefault="0074722E" w:rsidP="00A322EB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Prosleđivanje materija</w:t>
      </w:r>
    </w:p>
    <w:p w14:paraId="3CA54284" w14:textId="315DD8CB" w:rsidR="0074722E" w:rsidRDefault="0074722E" w:rsidP="00A322EB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Stranica se osvežava i prikazuje se poruka sa rezultatom onjavljivanja.</w:t>
      </w:r>
    </w:p>
    <w:p w14:paraId="08A1BADD" w14:textId="22450112" w:rsidR="00FF26F2" w:rsidRDefault="00FF26F2" w:rsidP="00FF26F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F8A547A" w14:textId="33F585EC" w:rsidR="00FF26F2" w:rsidRPr="0074722E" w:rsidRDefault="0074722E" w:rsidP="00FF26F2">
      <w:pPr>
        <w:pStyle w:val="BodyText"/>
        <w:rPr>
          <w:lang w:val="sr-Latn-RS"/>
        </w:rPr>
      </w:pPr>
      <w:r>
        <w:t>[</w:t>
      </w:r>
      <w:proofErr w:type="spellStart"/>
      <w:r>
        <w:t>preveliki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] </w:t>
      </w:r>
      <w:r>
        <w:rPr>
          <w:lang w:val="sr-Latn-RS"/>
        </w:rPr>
        <w:t>Prikazuje se poruku u formu za dodavanje.</w:t>
      </w:r>
    </w:p>
    <w:p w14:paraId="38D79BE5" w14:textId="7A7A52F3" w:rsidR="00FF26F2" w:rsidRDefault="00FF26F2" w:rsidP="00FF26F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2847649" w14:textId="03D412FD" w:rsidR="00FF26F2" w:rsidRDefault="0074722E" w:rsidP="00FF26F2">
      <w:pPr>
        <w:pStyle w:val="BodyText"/>
        <w:rPr>
          <w:lang w:val="sr-Latn-CS"/>
        </w:rPr>
      </w:pPr>
      <w:r>
        <w:rPr>
          <w:lang w:val="sr-Latn-CS"/>
        </w:rPr>
        <w:t>Materijal postavljem u odeljak za odobravanje i stavljem moderatorima na razmatranje.</w:t>
      </w:r>
    </w:p>
    <w:p w14:paraId="6EBA9D0B" w14:textId="2BD4C983" w:rsidR="00FF26F2" w:rsidRPr="00A22435" w:rsidRDefault="00FF26F2" w:rsidP="00FF26F2"/>
    <w:p w14:paraId="3DE6B894" w14:textId="20D7D837" w:rsidR="00FF26F2" w:rsidRDefault="00FF26F2" w:rsidP="00FF26F2">
      <w:pPr>
        <w:pStyle w:val="Heading2"/>
        <w:rPr>
          <w:lang w:val="sr-Latn-CS"/>
        </w:rPr>
      </w:pPr>
      <w:bookmarkStart w:id="26" w:name="_Toc4984886"/>
      <w:r>
        <w:rPr>
          <w:lang w:val="sr-Latn-CS"/>
        </w:rPr>
        <w:t>Predlog izmene sadržaja</w:t>
      </w:r>
      <w:bookmarkEnd w:id="26"/>
    </w:p>
    <w:p w14:paraId="5743EBD1" w14:textId="044F821F" w:rsidR="00FF26F2" w:rsidRDefault="00FF26F2" w:rsidP="00FF26F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3BA99E6" w14:textId="72A8CCAC" w:rsidR="00FF26F2" w:rsidRDefault="00FF26F2" w:rsidP="00FF26F2">
      <w:pPr>
        <w:pStyle w:val="BodyText"/>
        <w:rPr>
          <w:lang w:val="sr-Latn-CS"/>
        </w:rPr>
      </w:pPr>
      <w:r>
        <w:rPr>
          <w:lang w:val="sr-Latn-CS"/>
        </w:rPr>
        <w:t>Ukoliko neki korisnik uoči grešku ili ima bolje rešenje za određeni sadržaj, može to predložiti moderatoru koji ce odlučiti o tome da li je predlog dobar i da li će sadržaj biti izmenjen.</w:t>
      </w:r>
    </w:p>
    <w:p w14:paraId="08AEF8C1" w14:textId="1A8609D9" w:rsidR="00FF26F2" w:rsidRDefault="00FF26F2" w:rsidP="00FF26F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B89C2AE" w14:textId="0EA051CE" w:rsidR="00FF26F2" w:rsidRDefault="00FF26F2" w:rsidP="00FF26F2">
      <w:pPr>
        <w:pStyle w:val="BodyText"/>
        <w:rPr>
          <w:lang w:val="sr-Latn-CS"/>
        </w:rPr>
      </w:pPr>
      <w:r>
        <w:rPr>
          <w:lang w:val="sr-Latn-CS"/>
        </w:rPr>
        <w:t>Običan korisnik</w:t>
      </w:r>
    </w:p>
    <w:p w14:paraId="2EFE5A63" w14:textId="772BE5C6" w:rsidR="00FF26F2" w:rsidRDefault="00FF26F2" w:rsidP="00FF26F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EDE653F" w14:textId="18E897C3" w:rsidR="00FF26F2" w:rsidRDefault="00FF26F2" w:rsidP="00FF26F2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64DF278F" w14:textId="63B8E719" w:rsidR="00FF26F2" w:rsidRDefault="00FF26F2" w:rsidP="00FF26F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FFD7496" w14:textId="15A316DE" w:rsidR="00FF26F2" w:rsidRDefault="00FF26F2" w:rsidP="00FF26F2">
      <w:pPr>
        <w:pStyle w:val="BodyText"/>
        <w:numPr>
          <w:ilvl w:val="0"/>
          <w:numId w:val="45"/>
        </w:numPr>
        <w:rPr>
          <w:lang w:val="sr-Latn-CS"/>
        </w:rPr>
      </w:pPr>
      <w:r>
        <w:rPr>
          <w:lang w:val="sr-Latn-CS"/>
        </w:rPr>
        <w:t>Korisnik bira određeni predmet</w:t>
      </w:r>
    </w:p>
    <w:p w14:paraId="196E7DF4" w14:textId="68D7623D" w:rsidR="00FF26F2" w:rsidRDefault="00FF26F2" w:rsidP="00FF26F2">
      <w:pPr>
        <w:pStyle w:val="BodyText"/>
        <w:numPr>
          <w:ilvl w:val="0"/>
          <w:numId w:val="45"/>
        </w:numPr>
        <w:rPr>
          <w:lang w:val="sr-Latn-CS"/>
        </w:rPr>
      </w:pPr>
      <w:r>
        <w:rPr>
          <w:lang w:val="sr-Latn-CS"/>
        </w:rPr>
        <w:t>Korisnik lista sadržaj predmeta</w:t>
      </w:r>
    </w:p>
    <w:p w14:paraId="3EE2BCDA" w14:textId="1E869B3C" w:rsidR="00FF26F2" w:rsidRDefault="00FD4CC6" w:rsidP="00FF26F2">
      <w:pPr>
        <w:pStyle w:val="BodyText"/>
        <w:numPr>
          <w:ilvl w:val="0"/>
          <w:numId w:val="45"/>
        </w:numPr>
        <w:rPr>
          <w:lang w:val="sr-Latn-CS"/>
        </w:rPr>
      </w:pPr>
      <w:r>
        <w:rPr>
          <w:lang w:val="sr-Latn-CS"/>
        </w:rPr>
        <w:t>Korisnik bira primedbe</w:t>
      </w:r>
    </w:p>
    <w:p w14:paraId="1469AF2E" w14:textId="1E869B3C" w:rsidR="00FD4CC6" w:rsidRDefault="00FD4CC6" w:rsidP="00FF26F2">
      <w:pPr>
        <w:pStyle w:val="BodyText"/>
        <w:numPr>
          <w:ilvl w:val="0"/>
          <w:numId w:val="45"/>
        </w:numPr>
        <w:rPr>
          <w:lang w:val="sr-Latn-CS"/>
        </w:rPr>
      </w:pPr>
      <w:r>
        <w:rPr>
          <w:lang w:val="sr-Latn-CS"/>
        </w:rPr>
        <w:t>U okviru komentara iznosi svoje misljenje i daje predloge za izmenu</w:t>
      </w:r>
    </w:p>
    <w:p w14:paraId="397F4E0B" w14:textId="1E869B3C" w:rsidR="00FD4CC6" w:rsidRDefault="00FD4CC6" w:rsidP="00FF26F2">
      <w:pPr>
        <w:pStyle w:val="BodyText"/>
        <w:numPr>
          <w:ilvl w:val="0"/>
          <w:numId w:val="45"/>
        </w:numPr>
        <w:rPr>
          <w:lang w:val="sr-Latn-CS"/>
        </w:rPr>
      </w:pPr>
      <w:r>
        <w:rPr>
          <w:lang w:val="sr-Latn-CS"/>
        </w:rPr>
        <w:t>Bira dugme prosledi primedbu</w:t>
      </w:r>
    </w:p>
    <w:p w14:paraId="24307665" w14:textId="1E869B3C" w:rsidR="00FD4CC6" w:rsidRDefault="00FD4CC6" w:rsidP="00FF26F2">
      <w:pPr>
        <w:pStyle w:val="BodyText"/>
        <w:numPr>
          <w:ilvl w:val="0"/>
          <w:numId w:val="45"/>
        </w:numPr>
        <w:rPr>
          <w:lang w:val="sr-Latn-CS"/>
        </w:rPr>
      </w:pPr>
      <w:r>
        <w:rPr>
          <w:lang w:val="sr-Latn-CS"/>
        </w:rPr>
        <w:t>Dodaje se primedba u spisku komentara za određeni sadržaj</w:t>
      </w:r>
    </w:p>
    <w:p w14:paraId="1B73CE6A" w14:textId="4080D0F1" w:rsidR="00FF26F2" w:rsidRPr="00FF26F2" w:rsidRDefault="00FF26F2" w:rsidP="00FF26F2">
      <w:pPr>
        <w:pStyle w:val="BodyText"/>
        <w:rPr>
          <w:lang w:val="sr-Latn-CS"/>
        </w:rPr>
      </w:pPr>
      <w:r w:rsidRPr="00FF26F2">
        <w:rPr>
          <w:b/>
          <w:bCs/>
          <w:lang w:val="sr-Latn-CS"/>
        </w:rPr>
        <w:t>Izuzetci:</w:t>
      </w:r>
    </w:p>
    <w:p w14:paraId="44C27C78" w14:textId="026D0CBE" w:rsidR="00FF26F2" w:rsidRDefault="00FD4CC6" w:rsidP="00FF26F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42DD7C4" w14:textId="315DD8CB" w:rsidR="00FF26F2" w:rsidRDefault="00FF26F2" w:rsidP="00FF26F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7E450C55" w14:textId="315DD8CB" w:rsidR="00FF26F2" w:rsidRDefault="00FF26F2" w:rsidP="0074722E">
      <w:pPr>
        <w:pStyle w:val="BodyText"/>
        <w:rPr>
          <w:lang w:val="sr-Latn-CS"/>
        </w:rPr>
      </w:pPr>
      <w:r>
        <w:rPr>
          <w:lang w:val="sr-Latn-CS"/>
        </w:rPr>
        <w:t xml:space="preserve">Korisnik </w:t>
      </w:r>
      <w:r w:rsidR="00FD4CC6">
        <w:rPr>
          <w:lang w:val="sr-Latn-CS"/>
        </w:rPr>
        <w:t>je dodao svoju primedbu za određeni sadržaj i poslao je moderatoru na razmatranje.</w:t>
      </w:r>
    </w:p>
    <w:p w14:paraId="6CB972A5" w14:textId="315DD8CB" w:rsidR="0074722E" w:rsidRDefault="0074722E" w:rsidP="0074722E">
      <w:pPr>
        <w:pStyle w:val="BodyText"/>
        <w:rPr>
          <w:lang w:val="sr-Latn-CS"/>
        </w:rPr>
      </w:pPr>
    </w:p>
    <w:p w14:paraId="258337CB" w14:textId="77777777" w:rsidR="00CD0018" w:rsidRDefault="00CD0018" w:rsidP="00CD0018">
      <w:pPr>
        <w:pStyle w:val="Heading2"/>
        <w:rPr>
          <w:lang w:val="sr-Latn-CS"/>
        </w:rPr>
      </w:pPr>
      <w:bookmarkStart w:id="27" w:name="_Toc4984887"/>
      <w:r>
        <w:rPr>
          <w:lang w:val="sr-Latn-CS"/>
        </w:rPr>
        <w:t>Ocenjivanje sadržaja</w:t>
      </w:r>
      <w:bookmarkEnd w:id="27"/>
    </w:p>
    <w:p w14:paraId="360039B1" w14:textId="77777777" w:rsidR="00CD0018" w:rsidRDefault="00CD0018" w:rsidP="00CD0018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1B21810" w14:textId="5291F3E4" w:rsidR="00CD0018" w:rsidRDefault="00B1027F" w:rsidP="00CD0018">
      <w:pPr>
        <w:pStyle w:val="BodyText"/>
        <w:rPr>
          <w:lang w:val="sr-Latn-CS"/>
        </w:rPr>
      </w:pPr>
      <w:r>
        <w:rPr>
          <w:lang w:val="sr-Latn-CS"/>
        </w:rPr>
        <w:t xml:space="preserve">Korisnik tokom pregleda sadrzaja može da </w:t>
      </w:r>
      <w:r w:rsidR="00C47699">
        <w:rPr>
          <w:lang w:val="sr-Latn-CS"/>
        </w:rPr>
        <w:t>da svoj up-vote ili down-vote. Vote moderatora se vrednuje više nego vote običnog korisnika. Na osnovu vote-va se vrši sortiranje sadržaja (najbolje ocenjeni je na vrhu).</w:t>
      </w:r>
    </w:p>
    <w:p w14:paraId="6851F2B4" w14:textId="77777777" w:rsidR="00CD0018" w:rsidRDefault="00CD0018" w:rsidP="00CD00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AD8DBE0" w14:textId="77777777" w:rsidR="00CD0018" w:rsidRDefault="00CD0018" w:rsidP="00CD0018">
      <w:pPr>
        <w:pStyle w:val="BodyText"/>
        <w:rPr>
          <w:lang w:val="sr-Latn-CS"/>
        </w:rPr>
      </w:pPr>
      <w:r>
        <w:rPr>
          <w:lang w:val="sr-Latn-CS"/>
        </w:rPr>
        <w:t>Običan korisnik, moderator, administrator.</w:t>
      </w:r>
    </w:p>
    <w:p w14:paraId="5C77FD36" w14:textId="77777777" w:rsidR="00CD0018" w:rsidRDefault="00CD0018" w:rsidP="00CD00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239DC7C" w14:textId="006F788F" w:rsidR="00CD0018" w:rsidRDefault="00C47699" w:rsidP="00C47699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Korisnik mora biti prijavljen.</w:t>
      </w:r>
    </w:p>
    <w:p w14:paraId="4F70AA5D" w14:textId="5C0BF591" w:rsidR="00C47699" w:rsidRDefault="00C47699" w:rsidP="00C47699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Sadrzaj koji korisnik želi da oceni mora biti neocenjen od strane njega.</w:t>
      </w:r>
    </w:p>
    <w:p w14:paraId="00CC28B0" w14:textId="77777777" w:rsidR="00CD0018" w:rsidRDefault="00CD0018" w:rsidP="00CD00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775745B" w14:textId="416550A8" w:rsidR="00CD0018" w:rsidRDefault="00C47699" w:rsidP="00CD0018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bira određeni predmet</w:t>
      </w:r>
    </w:p>
    <w:p w14:paraId="66D406FC" w14:textId="343BBBA6" w:rsidR="00C47699" w:rsidRDefault="00C47699" w:rsidP="00CD0018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lista sadržaj predmeta</w:t>
      </w:r>
    </w:p>
    <w:p w14:paraId="729AA039" w14:textId="11602A1E" w:rsidR="00C47699" w:rsidRDefault="00C47699" w:rsidP="00CD0018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Ako mu se neki sadrzaj svidi/ne svidi on daje svoj up-vote/down-vote.</w:t>
      </w:r>
    </w:p>
    <w:p w14:paraId="313C7593" w14:textId="4F3B9175" w:rsidR="00C47699" w:rsidRDefault="00C47699" w:rsidP="00CD0018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Broj vote-va za odabrani sadržaj se menja i vrši se ponovno sortiranje.</w:t>
      </w:r>
    </w:p>
    <w:p w14:paraId="6FFDB0F8" w14:textId="77777777" w:rsidR="00CD0018" w:rsidRDefault="00CD0018" w:rsidP="00CD00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727AFD85" w14:textId="77777777" w:rsidR="00CD0018" w:rsidRDefault="00CD0018" w:rsidP="00CD001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35CD904" w14:textId="77777777" w:rsidR="00CD0018" w:rsidRDefault="00CD0018" w:rsidP="00CD00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BFE587A" w14:textId="315DD8CB" w:rsidR="00CD0018" w:rsidRDefault="00C47699" w:rsidP="00CD0018">
      <w:pPr>
        <w:pStyle w:val="BodyText"/>
        <w:rPr>
          <w:lang w:val="sr-Latn-CS"/>
        </w:rPr>
      </w:pPr>
      <w:r>
        <w:rPr>
          <w:lang w:val="sr-Latn-CS"/>
        </w:rPr>
        <w:t>Ažurira se određeni sadržaj.</w:t>
      </w:r>
    </w:p>
    <w:p w14:paraId="07C7A1D0" w14:textId="4525E2FA" w:rsidR="0074722E" w:rsidRDefault="0074722E" w:rsidP="00CD0018">
      <w:pPr>
        <w:pStyle w:val="BodyText"/>
        <w:rPr>
          <w:lang w:val="sr-Latn-CS"/>
        </w:rPr>
      </w:pPr>
    </w:p>
    <w:p w14:paraId="6F53F249" w14:textId="4525E2FA" w:rsidR="00C94ADE" w:rsidRDefault="00C94ADE" w:rsidP="00C94ADE">
      <w:pPr>
        <w:pStyle w:val="Heading2"/>
      </w:pPr>
      <w:bookmarkStart w:id="28" w:name="_Toc4984888"/>
      <w:proofErr w:type="spellStart"/>
      <w:r w:rsidRPr="00C23132">
        <w:t>Odobravanje</w:t>
      </w:r>
      <w:proofErr w:type="spellEnd"/>
      <w:r w:rsidRPr="00C23132">
        <w:t xml:space="preserve"> </w:t>
      </w:r>
      <w:proofErr w:type="spellStart"/>
      <w:r w:rsidRPr="00C23132">
        <w:t>sadržaja</w:t>
      </w:r>
      <w:proofErr w:type="spellEnd"/>
      <w:r w:rsidRPr="00C23132">
        <w:t xml:space="preserve"> </w:t>
      </w:r>
      <w:proofErr w:type="spellStart"/>
      <w:r w:rsidRPr="00C23132">
        <w:t>i</w:t>
      </w:r>
      <w:proofErr w:type="spellEnd"/>
      <w:r w:rsidRPr="00C23132">
        <w:t xml:space="preserve"> </w:t>
      </w:r>
      <w:proofErr w:type="spellStart"/>
      <w:r w:rsidRPr="00C23132">
        <w:t>kategorizacija</w:t>
      </w:r>
      <w:proofErr w:type="spellEnd"/>
      <w:r w:rsidRPr="00C23132">
        <w:t xml:space="preserve"> u </w:t>
      </w:r>
      <w:proofErr w:type="spellStart"/>
      <w:r w:rsidRPr="00C23132">
        <w:t>preporučenu</w:t>
      </w:r>
      <w:proofErr w:type="spellEnd"/>
      <w:r w:rsidRPr="00C23132">
        <w:t xml:space="preserve"> </w:t>
      </w:r>
      <w:proofErr w:type="spellStart"/>
      <w:r w:rsidRPr="00C23132">
        <w:t>sekciju</w:t>
      </w:r>
      <w:bookmarkEnd w:id="28"/>
      <w:proofErr w:type="spellEnd"/>
    </w:p>
    <w:p w14:paraId="0282DFF9" w14:textId="4525E2FA" w:rsidR="00C94ADE" w:rsidRDefault="00C94ADE" w:rsidP="00C94ADE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1D6F3E6" w14:textId="4B83CF50" w:rsidR="00C94ADE" w:rsidRDefault="004E481D" w:rsidP="00C94ADE">
      <w:pPr>
        <w:pStyle w:val="BodyText"/>
        <w:rPr>
          <w:lang w:val="sr-Latn-CS"/>
        </w:rPr>
      </w:pPr>
      <w:r>
        <w:rPr>
          <w:lang w:val="sr-Latn-CS"/>
        </w:rPr>
        <w:t xml:space="preserve">Moderator ili administrator iz odeljka sadržaja za odobravanje prebacuju sadržaj u odeljak preporučeno i to u određenu kategoriju. </w:t>
      </w:r>
      <w:r w:rsidR="00C43121">
        <w:rPr>
          <w:lang w:val="sr-Latn-CS"/>
        </w:rPr>
        <w:t>Ako sadržaj nije prikladan, briše se.</w:t>
      </w:r>
    </w:p>
    <w:p w14:paraId="5E57B158" w14:textId="4525E2FA" w:rsidR="00C94ADE" w:rsidRDefault="00C94ADE" w:rsidP="00C94AD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53B7860" w14:textId="4525E2FA" w:rsidR="00C94ADE" w:rsidRDefault="00C94ADE" w:rsidP="00C94ADE">
      <w:pPr>
        <w:pStyle w:val="BodyText"/>
        <w:rPr>
          <w:lang w:val="sr-Latn-CS"/>
        </w:rPr>
      </w:pPr>
      <w:r>
        <w:rPr>
          <w:lang w:val="sr-Latn-CS"/>
        </w:rPr>
        <w:t>Moderator, administrator.</w:t>
      </w:r>
    </w:p>
    <w:p w14:paraId="3585DAEF" w14:textId="4525E2FA" w:rsidR="00C94ADE" w:rsidRDefault="00C94ADE" w:rsidP="00C94AD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B2CD76A" w14:textId="1F0AFC6F" w:rsidR="00C94ADE" w:rsidRDefault="00C94ADE" w:rsidP="00C94ADE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</w:t>
      </w:r>
      <w:r w:rsidR="00C43121">
        <w:rPr>
          <w:lang w:val="sr-Latn-CS"/>
        </w:rPr>
        <w:t>nekog predmeta.</w:t>
      </w:r>
    </w:p>
    <w:p w14:paraId="3251007C" w14:textId="4525E2FA" w:rsidR="00C94ADE" w:rsidRDefault="00C94ADE" w:rsidP="00C94AD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88C5C00" w14:textId="2A1679AE" w:rsidR="00C94ADE" w:rsidRDefault="00C43121" w:rsidP="00C94ADE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Bira se određeni sadržaj iz odeljka za neodobreni sadržaj</w:t>
      </w:r>
    </w:p>
    <w:p w14:paraId="3B46DCF5" w14:textId="6D8637BF" w:rsidR="00C43121" w:rsidRDefault="00C43121" w:rsidP="00C94ADE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Odlučuje se da li će biti obrisan ili prebačen u preporučeni odeljak</w:t>
      </w:r>
    </w:p>
    <w:p w14:paraId="51158D7A" w14:textId="5908AE99" w:rsidR="00C43121" w:rsidRDefault="00C43121" w:rsidP="00C94ADE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Ako se prebacuje, bira se kategorija kojoj pripada</w:t>
      </w:r>
    </w:p>
    <w:p w14:paraId="6BB26CB9" w14:textId="0FBE8052" w:rsidR="00C94ADE" w:rsidRDefault="00C43121" w:rsidP="00C94ADE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Osvežava se trenutna stranica i sadržaj je prebačen/izbrisan</w:t>
      </w:r>
    </w:p>
    <w:p w14:paraId="3701F7A8" w14:textId="4525E2FA" w:rsidR="00C94ADE" w:rsidRDefault="00C94ADE" w:rsidP="00C94AD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Izuzetci:</w:t>
      </w:r>
    </w:p>
    <w:p w14:paraId="6186CB03" w14:textId="4525E2FA" w:rsidR="00C94ADE" w:rsidRDefault="00C94ADE" w:rsidP="00C94AD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B2709E9" w14:textId="4525E2FA" w:rsidR="00C94ADE" w:rsidRDefault="00C94ADE" w:rsidP="00C94AD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3B3DE9F" w14:textId="21A9B0C2" w:rsidR="00C94ADE" w:rsidRDefault="00C43121" w:rsidP="00C94ADE">
      <w:pPr>
        <w:pStyle w:val="BodyText"/>
        <w:rPr>
          <w:lang w:val="sr-Latn-CS"/>
        </w:rPr>
      </w:pPr>
      <w:r>
        <w:rPr>
          <w:lang w:val="sr-Latn-CS"/>
        </w:rPr>
        <w:t>Sadržaj je prebačen u preporučenu sekciju ili je obrisan.</w:t>
      </w:r>
    </w:p>
    <w:p w14:paraId="567075B1" w14:textId="684B7B0D" w:rsidR="00C94ADE" w:rsidRPr="00C23132" w:rsidRDefault="00C94ADE" w:rsidP="00C94ADE"/>
    <w:p w14:paraId="775A8BAB" w14:textId="563241B8" w:rsidR="004E481D" w:rsidRDefault="004E481D" w:rsidP="004E481D">
      <w:pPr>
        <w:pStyle w:val="Heading2"/>
      </w:pPr>
      <w:bookmarkStart w:id="29" w:name="_Toc4984889"/>
      <w:proofErr w:type="spellStart"/>
      <w:r>
        <w:t>Reportovanje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administrator</w:t>
      </w:r>
      <w:r w:rsidR="00E17D89">
        <w:t>u</w:t>
      </w:r>
      <w:bookmarkEnd w:id="29"/>
      <w:proofErr w:type="spellEnd"/>
    </w:p>
    <w:p w14:paraId="67AD0C24" w14:textId="684B7B0D" w:rsidR="004E481D" w:rsidRDefault="004E481D" w:rsidP="004E481D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4B7A601" w14:textId="684B7B0D" w:rsidR="004E481D" w:rsidRDefault="004E481D" w:rsidP="004E481D">
      <w:pPr>
        <w:pStyle w:val="BodyText"/>
        <w:rPr>
          <w:lang w:val="sr-Latn-CS"/>
        </w:rPr>
      </w:pPr>
      <w:r>
        <w:rPr>
          <w:lang w:val="sr-Latn-CS"/>
        </w:rPr>
        <w:t>Prikaz stranice sa informacijama o određenom projektu.</w:t>
      </w:r>
    </w:p>
    <w:p w14:paraId="446867E7" w14:textId="684B7B0D" w:rsidR="004E481D" w:rsidRDefault="004E481D" w:rsidP="004E481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466E65A" w14:textId="684B7B0D" w:rsidR="004E481D" w:rsidRDefault="004E481D" w:rsidP="004E481D">
      <w:pPr>
        <w:pStyle w:val="BodyText"/>
        <w:rPr>
          <w:lang w:val="sr-Latn-CS"/>
        </w:rPr>
      </w:pPr>
      <w:r>
        <w:rPr>
          <w:lang w:val="sr-Latn-CS"/>
        </w:rPr>
        <w:t>Moderator, administrator.</w:t>
      </w:r>
    </w:p>
    <w:p w14:paraId="2A9FF7F1" w14:textId="684B7B0D" w:rsidR="004E481D" w:rsidRDefault="004E481D" w:rsidP="004E481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5F7AC18" w14:textId="684B7B0D" w:rsidR="004E481D" w:rsidRDefault="004E481D" w:rsidP="004E481D">
      <w:pPr>
        <w:pStyle w:val="BodyText"/>
        <w:rPr>
          <w:lang w:val="sr-Latn-CS"/>
        </w:rPr>
      </w:pPr>
      <w:r>
        <w:rPr>
          <w:lang w:val="sr-Latn-CS"/>
        </w:rPr>
        <w:t>Trenutno je prikazana stranica sa spiskom projekata.</w:t>
      </w:r>
    </w:p>
    <w:p w14:paraId="199202DE" w14:textId="684B7B0D" w:rsidR="004E481D" w:rsidRDefault="004E481D" w:rsidP="004E481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184B294" w14:textId="684B7B0D" w:rsidR="004E481D" w:rsidRDefault="004E481D" w:rsidP="004E481D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Izbor opcije za prikaz informacija o određenom projektu sa spiska.</w:t>
      </w:r>
    </w:p>
    <w:p w14:paraId="2AC38686" w14:textId="684B7B0D" w:rsidR="004E481D" w:rsidRDefault="004E481D" w:rsidP="004E481D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Prikazuje se stranica sa informacijama o tom projektu.</w:t>
      </w:r>
    </w:p>
    <w:p w14:paraId="2A0C8358" w14:textId="684B7B0D" w:rsidR="004E481D" w:rsidRDefault="004E481D" w:rsidP="004E481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D179771" w14:textId="684B7B0D" w:rsidR="004E481D" w:rsidRDefault="004E481D" w:rsidP="004E481D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D19A709" w14:textId="684B7B0D" w:rsidR="004E481D" w:rsidRDefault="004E481D" w:rsidP="004E481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C29EE11" w14:textId="684B7B0D" w:rsidR="004E481D" w:rsidRDefault="004E481D" w:rsidP="004E481D">
      <w:pPr>
        <w:pStyle w:val="BodyText"/>
        <w:rPr>
          <w:lang w:val="sr-Latn-CS"/>
        </w:rPr>
      </w:pPr>
      <w:r>
        <w:rPr>
          <w:lang w:val="sr-Latn-CS"/>
        </w:rPr>
        <w:t>Tekuća stranica je stranica sa informacijama o izabranom projektu.</w:t>
      </w:r>
    </w:p>
    <w:p w14:paraId="1F9EEE4D" w14:textId="684B7B0D" w:rsidR="004E481D" w:rsidRPr="00A22435" w:rsidRDefault="004E481D" w:rsidP="004E481D"/>
    <w:p w14:paraId="071799DF" w14:textId="39CAC473" w:rsidR="00A22435" w:rsidRDefault="00A22435">
      <w:pPr>
        <w:pStyle w:val="Heading2"/>
      </w:pPr>
      <w:bookmarkStart w:id="30" w:name="_Toc4984890"/>
      <w:proofErr w:type="spellStart"/>
      <w:r>
        <w:t>Pregled</w:t>
      </w:r>
      <w:proofErr w:type="spellEnd"/>
      <w:r>
        <w:t xml:space="preserve"> </w:t>
      </w:r>
      <w:proofErr w:type="spellStart"/>
      <w:r>
        <w:t>korisnika</w:t>
      </w:r>
      <w:bookmarkEnd w:id="30"/>
      <w:proofErr w:type="spellEnd"/>
    </w:p>
    <w:p w14:paraId="39C7B334" w14:textId="77777777" w:rsidR="00A22435" w:rsidRDefault="00A22435" w:rsidP="00A22435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D329AB9" w14:textId="4526316D" w:rsidR="00A22435" w:rsidRDefault="00A22435" w:rsidP="00A22435">
      <w:pPr>
        <w:pStyle w:val="BodyText"/>
        <w:rPr>
          <w:lang w:val="sr-Latn-CS"/>
        </w:rPr>
      </w:pPr>
      <w:r>
        <w:rPr>
          <w:lang w:val="sr-Latn-CS"/>
        </w:rPr>
        <w:t xml:space="preserve">Prikaz stranice sa informacijama o određenom </w:t>
      </w:r>
      <w:r w:rsidR="1D192C7C" w:rsidRPr="1D192C7C">
        <w:rPr>
          <w:lang w:val="sr-Latn-CS"/>
        </w:rPr>
        <w:t>korisniku</w:t>
      </w:r>
      <w:r>
        <w:rPr>
          <w:lang w:val="sr-Latn-CS"/>
        </w:rPr>
        <w:t>.</w:t>
      </w:r>
    </w:p>
    <w:p w14:paraId="596673F6" w14:textId="77777777" w:rsidR="00A22435" w:rsidRDefault="00A22435" w:rsidP="00A2243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A7B8C84" w14:textId="2D5C7D00" w:rsidR="00A22435" w:rsidRDefault="11D2A6C3" w:rsidP="00A22435">
      <w:pPr>
        <w:pStyle w:val="BodyText"/>
        <w:rPr>
          <w:lang w:val="sr-Latn-CS"/>
        </w:rPr>
      </w:pPr>
      <w:r w:rsidRPr="11D2A6C3">
        <w:rPr>
          <w:lang w:val="sr-Latn-CS"/>
        </w:rPr>
        <w:t>Običan</w:t>
      </w:r>
      <w:r w:rsidR="6C5965A2" w:rsidRPr="6C5965A2">
        <w:rPr>
          <w:lang w:val="sr-Latn-CS"/>
        </w:rPr>
        <w:t xml:space="preserve"> korisnik, moderator, administrator.</w:t>
      </w:r>
    </w:p>
    <w:p w14:paraId="00CA903B" w14:textId="428847D3" w:rsidR="00A22435" w:rsidRDefault="00A22435" w:rsidP="00A2243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A4E8568" w14:textId="38BD7714" w:rsidR="09716AD1" w:rsidRDefault="11D2A6C3" w:rsidP="09716AD1">
      <w:pPr>
        <w:pStyle w:val="BodyText"/>
      </w:pPr>
      <w:r w:rsidRPr="11D2A6C3">
        <w:rPr>
          <w:lang w:val="sr-Latn-CS"/>
        </w:rPr>
        <w:t>Neophodno je da korisnik bude prijavljen na sistem.</w:t>
      </w:r>
    </w:p>
    <w:p w14:paraId="3CCEF15E" w14:textId="77777777" w:rsidR="00A22435" w:rsidRDefault="00A22435" w:rsidP="00A2243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A0E660F" w14:textId="15D19F99" w:rsidR="00A22435" w:rsidRDefault="00A22435" w:rsidP="00A22435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 xml:space="preserve">Izbor opcije za prikaz informacija o </w:t>
      </w:r>
      <w:r w:rsidR="11D2A6C3" w:rsidRPr="11D2A6C3">
        <w:rPr>
          <w:lang w:val="sr-Latn-CS"/>
        </w:rPr>
        <w:t>članu</w:t>
      </w:r>
      <w:r w:rsidR="5953A356" w:rsidRPr="5953A356">
        <w:rPr>
          <w:lang w:val="sr-Latn-CS"/>
        </w:rPr>
        <w:t xml:space="preserve"> web sajta</w:t>
      </w:r>
      <w:r>
        <w:rPr>
          <w:lang w:val="sr-Latn-CS"/>
        </w:rPr>
        <w:t>.</w:t>
      </w:r>
    </w:p>
    <w:p w14:paraId="456E2F28" w14:textId="3D683D52" w:rsidR="00A22435" w:rsidRDefault="00A22435" w:rsidP="00A22435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 xml:space="preserve">Prikazuje se stranica sa informacijama o tom </w:t>
      </w:r>
      <w:r w:rsidR="04516050" w:rsidRPr="04516050">
        <w:rPr>
          <w:lang w:val="sr-Latn-CS"/>
        </w:rPr>
        <w:t>članu</w:t>
      </w:r>
      <w:r>
        <w:rPr>
          <w:lang w:val="sr-Latn-CS"/>
        </w:rPr>
        <w:t>.</w:t>
      </w:r>
    </w:p>
    <w:p w14:paraId="2F13E5FA" w14:textId="77777777" w:rsidR="00A22435" w:rsidRDefault="00A22435" w:rsidP="00A2243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96A767F" w14:textId="77777777" w:rsidR="00A22435" w:rsidRDefault="00A22435" w:rsidP="00A2243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450B555" w14:textId="77777777" w:rsidR="00A22435" w:rsidRDefault="00A22435" w:rsidP="00A2243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7497DDB" w14:textId="00C99A81" w:rsidR="00A22435" w:rsidRDefault="04C68429" w:rsidP="00A22435">
      <w:pPr>
        <w:pStyle w:val="BodyText"/>
        <w:rPr>
          <w:lang w:val="sr-Latn-CS"/>
        </w:rPr>
      </w:pPr>
      <w:r w:rsidRPr="04C68429">
        <w:rPr>
          <w:lang w:val="sr-Latn-CS"/>
        </w:rPr>
        <w:t>Prikaz informacija o korisniku web sajta.</w:t>
      </w:r>
    </w:p>
    <w:p w14:paraId="32DF40DA" w14:textId="77777777" w:rsidR="00A22435" w:rsidRPr="00A22435" w:rsidRDefault="00A22435" w:rsidP="00A22435"/>
    <w:p w14:paraId="52872967" w14:textId="51CF44AF" w:rsidR="00A22435" w:rsidRDefault="00A22435">
      <w:pPr>
        <w:pStyle w:val="Heading2"/>
      </w:pPr>
      <w:bookmarkStart w:id="31" w:name="_Toc4984891"/>
      <w:proofErr w:type="spellStart"/>
      <w:r>
        <w:lastRenderedPageBreak/>
        <w:t>Ocenjivanje</w:t>
      </w:r>
      <w:proofErr w:type="spellEnd"/>
      <w:r>
        <w:t xml:space="preserve"> </w:t>
      </w:r>
      <w:proofErr w:type="spellStart"/>
      <w:r>
        <w:t>nastavnog</w:t>
      </w:r>
      <w:proofErr w:type="spellEnd"/>
      <w:r>
        <w:t xml:space="preserve"> </w:t>
      </w:r>
      <w:proofErr w:type="spellStart"/>
      <w:r>
        <w:t>kadra</w:t>
      </w:r>
      <w:bookmarkEnd w:id="31"/>
      <w:proofErr w:type="spellEnd"/>
    </w:p>
    <w:p w14:paraId="404DB37C" w14:textId="77777777" w:rsidR="00A22435" w:rsidRDefault="00A22435" w:rsidP="00A22435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FEB7043" w14:textId="6ED7AD63" w:rsidR="00A22435" w:rsidRDefault="00A22435" w:rsidP="00A22435">
      <w:pPr>
        <w:pStyle w:val="BodyText"/>
        <w:rPr>
          <w:lang w:val="sr-Latn-CS"/>
        </w:rPr>
      </w:pPr>
      <w:r>
        <w:rPr>
          <w:lang w:val="sr-Latn-CS"/>
        </w:rPr>
        <w:t xml:space="preserve">Prikaz stranice sa informacijama o </w:t>
      </w:r>
      <w:r w:rsidR="10C6E487" w:rsidRPr="10C6E487">
        <w:rPr>
          <w:lang w:val="sr-Latn-CS"/>
        </w:rPr>
        <w:t>ocenjivanju nastavnog kadra</w:t>
      </w:r>
      <w:r>
        <w:rPr>
          <w:lang w:val="sr-Latn-CS"/>
        </w:rPr>
        <w:t>.</w:t>
      </w:r>
    </w:p>
    <w:p w14:paraId="063EC0D7" w14:textId="77777777" w:rsidR="00A22435" w:rsidRDefault="00A22435" w:rsidP="00A2243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078AD61" w14:textId="4CAEF85A" w:rsidR="00A22435" w:rsidRDefault="10C6E487" w:rsidP="00A22435">
      <w:pPr>
        <w:pStyle w:val="BodyText"/>
        <w:rPr>
          <w:lang w:val="sr-Latn-CS"/>
        </w:rPr>
      </w:pPr>
      <w:r w:rsidRPr="10C6E487">
        <w:rPr>
          <w:lang w:val="sr-Latn-CS"/>
        </w:rPr>
        <w:t>Običan korisnik, moderator</w:t>
      </w:r>
      <w:r w:rsidR="00A22435">
        <w:rPr>
          <w:lang w:val="sr-Latn-CS"/>
        </w:rPr>
        <w:t>, administrator.</w:t>
      </w:r>
    </w:p>
    <w:p w14:paraId="20A041B3" w14:textId="77777777" w:rsidR="00A22435" w:rsidRDefault="00A22435" w:rsidP="00A2243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F6100FD" w14:textId="38BD7714" w:rsidR="7F1A5F9A" w:rsidRDefault="7F1A5F9A" w:rsidP="7F1A5F9A">
      <w:pPr>
        <w:pStyle w:val="BodyText"/>
      </w:pPr>
      <w:r w:rsidRPr="7F1A5F9A">
        <w:rPr>
          <w:lang w:val="sr-Latn-CS"/>
        </w:rPr>
        <w:t>Neophodno je da korisnik bude prijavljen na sistem.</w:t>
      </w:r>
    </w:p>
    <w:p w14:paraId="458B8260" w14:textId="77777777" w:rsidR="00A22435" w:rsidRDefault="00A22435" w:rsidP="00A2243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4158734" w14:textId="726C1449" w:rsidR="00A22435" w:rsidRDefault="7F1A5F9A" w:rsidP="00A22435">
      <w:pPr>
        <w:pStyle w:val="BodyText"/>
        <w:numPr>
          <w:ilvl w:val="0"/>
          <w:numId w:val="36"/>
        </w:numPr>
        <w:rPr>
          <w:lang w:val="sr-Latn-CS"/>
        </w:rPr>
      </w:pPr>
      <w:r w:rsidRPr="7F1A5F9A">
        <w:rPr>
          <w:lang w:val="sr-Latn-CS"/>
        </w:rPr>
        <w:t>Izbor opcije za ocenjivanje nastavnog kadra.</w:t>
      </w:r>
    </w:p>
    <w:p w14:paraId="18F07FB4" w14:textId="240965CA" w:rsidR="00A22435" w:rsidRDefault="00A22435" w:rsidP="00A22435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7F1A5F9A" w:rsidRPr="7F1A5F9A">
        <w:rPr>
          <w:lang w:val="sr-Latn-CS"/>
        </w:rPr>
        <w:t>neocenjenim nastavnim kadrom</w:t>
      </w:r>
      <w:r>
        <w:rPr>
          <w:lang w:val="sr-Latn-CS"/>
        </w:rPr>
        <w:t>.</w:t>
      </w:r>
    </w:p>
    <w:p w14:paraId="41E9B34B" w14:textId="2904BB92" w:rsidR="7F1A5F9A" w:rsidRDefault="5AD11259" w:rsidP="7F1A5F9A">
      <w:pPr>
        <w:pStyle w:val="BodyText"/>
        <w:numPr>
          <w:ilvl w:val="0"/>
          <w:numId w:val="36"/>
        </w:numPr>
        <w:rPr>
          <w:lang w:val="sr-Latn-CS"/>
        </w:rPr>
      </w:pPr>
      <w:r w:rsidRPr="5AD11259">
        <w:rPr>
          <w:lang w:val="sr-Latn-CS"/>
        </w:rPr>
        <w:t>Korisnik bira koga želi da oceni i pristupa ocenjivanju.</w:t>
      </w:r>
    </w:p>
    <w:p w14:paraId="3F7599E1" w14:textId="682558D1" w:rsidR="7F1A5F9A" w:rsidRDefault="5AD11259" w:rsidP="7F1A5F9A">
      <w:pPr>
        <w:pStyle w:val="BodyText"/>
        <w:numPr>
          <w:ilvl w:val="0"/>
          <w:numId w:val="36"/>
        </w:numPr>
        <w:rPr>
          <w:lang w:val="sr-Latn-CS"/>
        </w:rPr>
      </w:pPr>
      <w:r w:rsidRPr="5AD11259">
        <w:rPr>
          <w:lang w:val="sr-Latn-CS"/>
        </w:rPr>
        <w:t>Potvrđuje čuvanje ocena koje je uneo ili odustaje od ocenjivanja.</w:t>
      </w:r>
    </w:p>
    <w:p w14:paraId="3251E834" w14:textId="00743E68" w:rsidR="7F1A5F9A" w:rsidRDefault="5AD11259" w:rsidP="7F1A5F9A">
      <w:pPr>
        <w:pStyle w:val="BodyText"/>
        <w:numPr>
          <w:ilvl w:val="0"/>
          <w:numId w:val="36"/>
        </w:numPr>
        <w:rPr>
          <w:lang w:val="sr-Latn-CS"/>
        </w:rPr>
      </w:pPr>
      <w:r w:rsidRPr="5AD11259">
        <w:rPr>
          <w:lang w:val="sr-Latn-CS"/>
        </w:rPr>
        <w:t>Nakon ocenjivanja može da izmeni svoju ocenu, ali ne i da doda novu.</w:t>
      </w:r>
    </w:p>
    <w:p w14:paraId="73896C32" w14:textId="5BF7D2F8" w:rsidR="25E79C81" w:rsidRDefault="5AD11259" w:rsidP="25E79C81">
      <w:pPr>
        <w:pStyle w:val="BodyText"/>
        <w:numPr>
          <w:ilvl w:val="0"/>
          <w:numId w:val="36"/>
        </w:numPr>
        <w:rPr>
          <w:lang w:val="sr-Latn-CS"/>
        </w:rPr>
      </w:pPr>
      <w:r w:rsidRPr="5AD11259">
        <w:rPr>
          <w:lang w:val="sr-Latn-CS"/>
        </w:rPr>
        <w:t>Nastavlja dalje ocenjivanje ili dalje korišćenje sajta.</w:t>
      </w:r>
    </w:p>
    <w:p w14:paraId="5D5FDD80" w14:textId="77777777" w:rsidR="00A22435" w:rsidRDefault="00A22435" w:rsidP="00A2243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41C171C8" w14:textId="77777777" w:rsidR="00A22435" w:rsidRDefault="00A22435" w:rsidP="00A2243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536F048" w14:textId="77777777" w:rsidR="00A22435" w:rsidRDefault="00A22435" w:rsidP="00A2243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7ACBFD8" w14:textId="64097B8C" w:rsidR="00A22435" w:rsidRDefault="7F1A5F9A" w:rsidP="00A22435">
      <w:pPr>
        <w:pStyle w:val="BodyText"/>
        <w:rPr>
          <w:lang w:val="sr-Latn-CS"/>
        </w:rPr>
      </w:pPr>
      <w:r w:rsidRPr="7F1A5F9A">
        <w:rPr>
          <w:lang w:val="sr-Latn-CS"/>
        </w:rPr>
        <w:t>Ocena kvaliteta nastavnog kadra.</w:t>
      </w:r>
    </w:p>
    <w:p w14:paraId="178ABBA7" w14:textId="684B7B0D" w:rsidR="00A22435" w:rsidRPr="00A22435" w:rsidRDefault="00A22435" w:rsidP="00A22435"/>
    <w:p w14:paraId="3282F5E9" w14:textId="5FEBE9BB" w:rsidR="004A0F86" w:rsidRDefault="004A0F86">
      <w:pPr>
        <w:pStyle w:val="Heading2"/>
      </w:pPr>
      <w:bookmarkStart w:id="32" w:name="_Toc4984892"/>
      <w:proofErr w:type="spellStart"/>
      <w:r>
        <w:t>Kreiranje</w:t>
      </w:r>
      <w:proofErr w:type="spellEnd"/>
      <w:r>
        <w:t xml:space="preserve"> “</w:t>
      </w:r>
      <w:proofErr w:type="spellStart"/>
      <w:r>
        <w:t>specijalnih</w:t>
      </w:r>
      <w:proofErr w:type="spellEnd"/>
      <w:r>
        <w:t>” event-ova</w:t>
      </w:r>
      <w:bookmarkEnd w:id="32"/>
    </w:p>
    <w:p w14:paraId="60DFFD9C" w14:textId="77777777" w:rsidR="004A0F86" w:rsidRDefault="004A0F86" w:rsidP="004A0F86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0C114263" w14:textId="7284581E" w:rsidR="004A0F86" w:rsidRDefault="168877E4" w:rsidP="004A0F86">
      <w:pPr>
        <w:pStyle w:val="BodyText"/>
        <w:rPr>
          <w:lang w:val="sr-Latn-CS"/>
        </w:rPr>
      </w:pPr>
      <w:r w:rsidRPr="168877E4">
        <w:rPr>
          <w:lang w:val="sr-Latn-CS"/>
        </w:rPr>
        <w:t>Kreiranje događaja kako bi se rešili blanketi ispitnih rokova ili laboratorijske vežbe.</w:t>
      </w:r>
    </w:p>
    <w:p w14:paraId="0D2C74FC" w14:textId="77777777" w:rsidR="004A0F86" w:rsidRDefault="004A0F86" w:rsidP="004A0F8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D9090AE" w14:textId="26FDFE38" w:rsidR="004A0F86" w:rsidRDefault="004A0F86" w:rsidP="004A0F86">
      <w:pPr>
        <w:pStyle w:val="BodyText"/>
        <w:rPr>
          <w:lang w:val="sr-Latn-CS"/>
        </w:rPr>
      </w:pPr>
      <w:r>
        <w:rPr>
          <w:lang w:val="sr-Latn-CS"/>
        </w:rPr>
        <w:t>Moderator, administrator.</w:t>
      </w:r>
    </w:p>
    <w:p w14:paraId="2E0B58B3" w14:textId="77777777" w:rsidR="004A0F86" w:rsidRDefault="004A0F86" w:rsidP="004A0F8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F611DF4" w14:textId="7EB1A5A2" w:rsidR="168877E4" w:rsidRDefault="168877E4" w:rsidP="168877E4">
      <w:pPr>
        <w:pStyle w:val="BodyText"/>
      </w:pPr>
      <w:r w:rsidRPr="168877E4">
        <w:rPr>
          <w:lang w:val="sr-Latn-CS"/>
        </w:rPr>
        <w:t>Neophodno je da korisnik bude prijavljen na sistem i da minimalni nivo pristupa bude moderator.</w:t>
      </w:r>
    </w:p>
    <w:p w14:paraId="09EBB6BD" w14:textId="77777777" w:rsidR="004A0F86" w:rsidRDefault="004A0F86" w:rsidP="004A0F8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2CE2FAD" w14:textId="000A6705" w:rsidR="004A0F86" w:rsidRDefault="4FA9495F" w:rsidP="004A0F86">
      <w:pPr>
        <w:pStyle w:val="BodyText"/>
        <w:numPr>
          <w:ilvl w:val="0"/>
          <w:numId w:val="39"/>
        </w:numPr>
        <w:rPr>
          <w:lang w:val="sr-Latn-CS"/>
        </w:rPr>
      </w:pPr>
      <w:r w:rsidRPr="4FA9495F">
        <w:rPr>
          <w:lang w:val="sr-Latn-CS"/>
        </w:rPr>
        <w:t xml:space="preserve">Administrator/moderator kreira “specijalni event” odabirom opcije za kreiranje </w:t>
      </w:r>
      <w:r w:rsidR="7EBA6781" w:rsidRPr="7EBA6781">
        <w:rPr>
          <w:lang w:val="sr-Latn-CS"/>
        </w:rPr>
        <w:t>specijalnih</w:t>
      </w:r>
      <w:r w:rsidRPr="4FA9495F">
        <w:rPr>
          <w:lang w:val="sr-Latn-CS"/>
        </w:rPr>
        <w:t xml:space="preserve"> </w:t>
      </w:r>
      <w:r w:rsidR="7E530135" w:rsidRPr="7E530135">
        <w:rPr>
          <w:lang w:val="sr-Latn-CS"/>
        </w:rPr>
        <w:t>event-ova</w:t>
      </w:r>
      <w:r w:rsidR="6B7CF4B1" w:rsidRPr="6B7CF4B1">
        <w:rPr>
          <w:lang w:val="sr-Latn-CS"/>
        </w:rPr>
        <w:t>.</w:t>
      </w:r>
    </w:p>
    <w:p w14:paraId="2B07D079" w14:textId="5312C800" w:rsidR="004A0F86" w:rsidRDefault="7288B2BA" w:rsidP="004A0F86">
      <w:pPr>
        <w:pStyle w:val="BodyText"/>
        <w:numPr>
          <w:ilvl w:val="0"/>
          <w:numId w:val="39"/>
        </w:numPr>
        <w:rPr>
          <w:lang w:val="sr-Latn-CS"/>
        </w:rPr>
      </w:pPr>
      <w:r w:rsidRPr="7288B2BA">
        <w:rPr>
          <w:lang w:val="sr-Latn-CS"/>
        </w:rPr>
        <w:t xml:space="preserve">Otvara se stranica za kreiranje </w:t>
      </w:r>
      <w:r w:rsidR="7461F269" w:rsidRPr="7461F269">
        <w:rPr>
          <w:lang w:val="sr-Latn-CS"/>
        </w:rPr>
        <w:t>event-a</w:t>
      </w:r>
      <w:r w:rsidRPr="7288B2BA">
        <w:rPr>
          <w:lang w:val="sr-Latn-CS"/>
        </w:rPr>
        <w:t>.</w:t>
      </w:r>
    </w:p>
    <w:p w14:paraId="7484807B" w14:textId="462EDEC7" w:rsidR="00F378C8" w:rsidRPr="00F378C8" w:rsidRDefault="5AD11259" w:rsidP="00F378C8">
      <w:pPr>
        <w:pStyle w:val="BodyText"/>
        <w:numPr>
          <w:ilvl w:val="0"/>
          <w:numId w:val="39"/>
        </w:numPr>
        <w:rPr>
          <w:lang w:val="sr-Latn-CS"/>
        </w:rPr>
      </w:pPr>
      <w:r w:rsidRPr="5AD11259">
        <w:rPr>
          <w:lang w:val="sr-Latn-CS"/>
        </w:rPr>
        <w:t xml:space="preserve">Odredjuje se naziv, hitnost, </w:t>
      </w:r>
      <w:r w:rsidR="7867A437" w:rsidRPr="7867A437">
        <w:rPr>
          <w:lang w:val="sr-Latn-CS"/>
        </w:rPr>
        <w:t xml:space="preserve">tip, kao i </w:t>
      </w:r>
      <w:r w:rsidRPr="5AD11259">
        <w:rPr>
          <w:lang w:val="sr-Latn-CS"/>
        </w:rPr>
        <w:t xml:space="preserve">broj promote bodova </w:t>
      </w:r>
      <w:r w:rsidR="65BDA2EA" w:rsidRPr="65BDA2EA">
        <w:rPr>
          <w:lang w:val="sr-Latn-CS"/>
        </w:rPr>
        <w:t xml:space="preserve">za </w:t>
      </w:r>
      <w:r w:rsidR="0663720B" w:rsidRPr="0663720B">
        <w:rPr>
          <w:lang w:val="sr-Latn-CS"/>
        </w:rPr>
        <w:t>dati event</w:t>
      </w:r>
      <w:r w:rsidR="7867A437" w:rsidRPr="7867A437">
        <w:rPr>
          <w:lang w:val="sr-Latn-CS"/>
        </w:rPr>
        <w:t>.</w:t>
      </w:r>
    </w:p>
    <w:p w14:paraId="55403EF5" w14:textId="712D0D14" w:rsidR="5401157C" w:rsidRDefault="38163012" w:rsidP="5401157C">
      <w:pPr>
        <w:pStyle w:val="BodyText"/>
        <w:numPr>
          <w:ilvl w:val="0"/>
          <w:numId w:val="39"/>
        </w:numPr>
        <w:rPr>
          <w:lang w:val="sr-Latn-CS"/>
        </w:rPr>
      </w:pPr>
      <w:r w:rsidRPr="38163012">
        <w:rPr>
          <w:lang w:val="sr-Latn-CS"/>
        </w:rPr>
        <w:t>Nakon unetih podataka event se kreira ili se poništava.</w:t>
      </w:r>
    </w:p>
    <w:p w14:paraId="65D57684" w14:textId="1D676624" w:rsidR="004A0F86" w:rsidRDefault="004A0F86" w:rsidP="004A0F8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210A99A" w14:textId="755BCF93" w:rsidR="64508921" w:rsidRDefault="2706D814" w:rsidP="64508921">
      <w:pPr>
        <w:pStyle w:val="BodyText"/>
      </w:pPr>
      <w:r w:rsidRPr="2706D814">
        <w:rPr>
          <w:lang w:val="sr-Latn-CS"/>
        </w:rPr>
        <w:t xml:space="preserve">Ukoliko nisu uneti svi potrebni parametri </w:t>
      </w:r>
      <w:r w:rsidR="77B07BCA" w:rsidRPr="77B07BCA">
        <w:rPr>
          <w:lang w:val="sr-Latn-CS"/>
        </w:rPr>
        <w:t xml:space="preserve">prikazuje se obaveštenje da </w:t>
      </w:r>
      <w:r w:rsidRPr="2706D814">
        <w:rPr>
          <w:lang w:val="sr-Latn-CS"/>
        </w:rPr>
        <w:t>nije moguće kreirati event.</w:t>
      </w:r>
    </w:p>
    <w:p w14:paraId="65CB7318" w14:textId="77777777" w:rsidR="004A0F86" w:rsidRDefault="004A0F86" w:rsidP="004A0F8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90B5D00" w14:textId="5279C6DB" w:rsidR="004A0F86" w:rsidRDefault="498FFC7B" w:rsidP="004A0F86">
      <w:pPr>
        <w:pStyle w:val="BodyText"/>
        <w:rPr>
          <w:lang w:val="sr-Latn-CS"/>
        </w:rPr>
      </w:pPr>
      <w:r w:rsidRPr="498FFC7B">
        <w:rPr>
          <w:lang w:val="sr-Latn-CS"/>
        </w:rPr>
        <w:t>Rešeni blanketi sa poslednjih ispitnih rokova, kao i rešenja najskorijih laboratorijskih vežbi.</w:t>
      </w:r>
    </w:p>
    <w:p w14:paraId="7872A2E4" w14:textId="77777777" w:rsidR="004A0F86" w:rsidRPr="004A0F86" w:rsidRDefault="004A0F86" w:rsidP="004A0F86"/>
    <w:p w14:paraId="778FFA30" w14:textId="77777777" w:rsidR="004A0F86" w:rsidRDefault="004A0F86" w:rsidP="004A0F86">
      <w:pPr>
        <w:pStyle w:val="Heading2"/>
      </w:pPr>
      <w:bookmarkStart w:id="33" w:name="_Toc4984893"/>
      <w:proofErr w:type="spellStart"/>
      <w:r>
        <w:t>Promotovanje</w:t>
      </w:r>
      <w:bookmarkEnd w:id="33"/>
      <w:proofErr w:type="spellEnd"/>
    </w:p>
    <w:p w14:paraId="697E0A75" w14:textId="77777777" w:rsidR="004A0F86" w:rsidRDefault="004A0F86" w:rsidP="004A0F86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36410A2" w14:textId="1167C98D" w:rsidR="004A0F86" w:rsidRDefault="003A3CEF" w:rsidP="004A0F86">
      <w:pPr>
        <w:pStyle w:val="BodyText"/>
        <w:rPr>
          <w:lang w:val="sr-Latn-CS"/>
        </w:rPr>
      </w:pPr>
      <w:r>
        <w:rPr>
          <w:lang w:val="sr-Latn-CS"/>
        </w:rPr>
        <w:t>Ako se neki korisnik ističe sadražajem koji objavlj</w:t>
      </w:r>
      <w:r w:rsidR="00AC7DC2">
        <w:rPr>
          <w:lang w:val="sr-Latn-CS"/>
        </w:rPr>
        <w:t>uje</w:t>
      </w:r>
      <w:r w:rsidR="00F44A7C">
        <w:rPr>
          <w:lang w:val="sr-Latn-CS"/>
        </w:rPr>
        <w:t xml:space="preserve"> može biti unapređen na moderatora.</w:t>
      </w:r>
      <w:r w:rsidR="00200F5A">
        <w:rPr>
          <w:lang w:val="sr-Latn-CS"/>
        </w:rPr>
        <w:t xml:space="preserve"> Kriterijum je broj </w:t>
      </w:r>
      <w:r w:rsidR="00035CEC">
        <w:rPr>
          <w:lang w:val="sr-Latn-CS"/>
        </w:rPr>
        <w:t>vote-va.</w:t>
      </w:r>
      <w:r w:rsidR="002943B4">
        <w:rPr>
          <w:lang w:val="sr-Latn-CS"/>
        </w:rPr>
        <w:t xml:space="preserve"> Unapređenje se vrši automatski kroz sistem ili opciono od stran</w:t>
      </w:r>
      <w:r w:rsidR="00423C44">
        <w:rPr>
          <w:lang w:val="sr-Latn-CS"/>
        </w:rPr>
        <w:t>e</w:t>
      </w:r>
      <w:r w:rsidR="002943B4">
        <w:rPr>
          <w:lang w:val="sr-Latn-CS"/>
        </w:rPr>
        <w:t xml:space="preserve"> administratora.</w:t>
      </w:r>
    </w:p>
    <w:p w14:paraId="50DEE06E" w14:textId="77777777" w:rsidR="004A0F86" w:rsidRDefault="004A0F86" w:rsidP="004A0F8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154C40A" w14:textId="1FE7AB73" w:rsidR="004A0F86" w:rsidRDefault="004A0F86" w:rsidP="004A0F86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7BF17292" w14:textId="77777777" w:rsidR="004A0F86" w:rsidRDefault="004A0F86" w:rsidP="004A0F8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8C53B0E" w14:textId="281E617C" w:rsidR="004A0F86" w:rsidRDefault="00BD18AE" w:rsidP="00044A00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>Administrator</w:t>
      </w:r>
      <w:r w:rsidR="00F44A7C">
        <w:rPr>
          <w:lang w:val="sr-Latn-CS"/>
        </w:rPr>
        <w:t xml:space="preserve"> mora biti prijavljen.</w:t>
      </w:r>
    </w:p>
    <w:p w14:paraId="4578CC29" w14:textId="7B03042B" w:rsidR="00044A00" w:rsidRDefault="00BD18AE" w:rsidP="00044A00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>K</w:t>
      </w:r>
      <w:r w:rsidR="00044A00">
        <w:rPr>
          <w:lang w:val="sr-Latn-CS"/>
        </w:rPr>
        <w:t>orisnik mora imate određeni broj vote poena.</w:t>
      </w:r>
    </w:p>
    <w:p w14:paraId="41777734" w14:textId="097C8B80" w:rsidR="004A0F86" w:rsidRDefault="004A0F86" w:rsidP="004A0F8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AACEDEC" w14:textId="6A8E72EC" w:rsidR="00F905F8" w:rsidRDefault="00613E2B" w:rsidP="00F905F8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Odabere se korisnik</w:t>
      </w:r>
    </w:p>
    <w:p w14:paraId="0B5B8D53" w14:textId="101A464C" w:rsidR="00613E2B" w:rsidRDefault="00486247" w:rsidP="00F905F8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Odabrani korisnik je unapredjen na moderatora</w:t>
      </w:r>
    </w:p>
    <w:p w14:paraId="77C0F3A0" w14:textId="6E03C2E7" w:rsidR="00FD1185" w:rsidRPr="00554CF3" w:rsidRDefault="00486247" w:rsidP="00554CF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</w:t>
      </w:r>
      <w:r w:rsidR="00FD1185">
        <w:rPr>
          <w:lang w:val="sr-Latn-CS"/>
        </w:rPr>
        <w:t>o</w:t>
      </w:r>
      <w:r>
        <w:rPr>
          <w:lang w:val="sr-Latn-CS"/>
        </w:rPr>
        <w:t>ris</w:t>
      </w:r>
      <w:r w:rsidR="00FD1185">
        <w:rPr>
          <w:lang w:val="sr-Latn-CS"/>
        </w:rPr>
        <w:t>niku se salje e-mail da ga obavesti o unapređenju</w:t>
      </w:r>
    </w:p>
    <w:p w14:paraId="4B49B0B4" w14:textId="77777777" w:rsidR="004A0F86" w:rsidRPr="00F905F8" w:rsidRDefault="004A0F86" w:rsidP="00F905F8">
      <w:pPr>
        <w:pStyle w:val="BodyText"/>
        <w:rPr>
          <w:lang w:val="sr-Latn-CS"/>
        </w:rPr>
      </w:pPr>
      <w:r w:rsidRPr="00F905F8">
        <w:rPr>
          <w:b/>
          <w:bCs/>
          <w:lang w:val="sr-Latn-CS"/>
        </w:rPr>
        <w:t>Izuzetci:</w:t>
      </w:r>
    </w:p>
    <w:p w14:paraId="650CD92F" w14:textId="77777777" w:rsidR="004A0F86" w:rsidRDefault="004A0F86" w:rsidP="004A0F86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8F4BA37" w14:textId="77777777" w:rsidR="004A0F86" w:rsidRDefault="004A0F86" w:rsidP="004A0F8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F98972A" w14:textId="45D9EE2E" w:rsidR="004A0F86" w:rsidRDefault="00554CF3" w:rsidP="004A0F86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9370C0">
        <w:rPr>
          <w:lang w:val="sr-Latn-CS"/>
        </w:rPr>
        <w:t xml:space="preserve">unapređen </w:t>
      </w:r>
      <w:r w:rsidR="004627DC">
        <w:rPr>
          <w:lang w:val="sr-Latn-CS"/>
        </w:rPr>
        <w:t>na moderatora.</w:t>
      </w:r>
    </w:p>
    <w:p w14:paraId="3BEBEF2A" w14:textId="3345AA73" w:rsidR="004A0F86" w:rsidRPr="00657C8E" w:rsidRDefault="004A0F86" w:rsidP="004A0F86"/>
    <w:p w14:paraId="14D5450A" w14:textId="77777777" w:rsidR="004A0F86" w:rsidRDefault="004A0F86" w:rsidP="004A0F86">
      <w:pPr>
        <w:pStyle w:val="Heading2"/>
      </w:pPr>
      <w:bookmarkStart w:id="34" w:name="_Toc4984894"/>
      <w:proofErr w:type="spellStart"/>
      <w:r>
        <w:t>Demotovanje</w:t>
      </w:r>
      <w:bookmarkEnd w:id="34"/>
      <w:proofErr w:type="spellEnd"/>
    </w:p>
    <w:p w14:paraId="54C650FF" w14:textId="77777777" w:rsidR="004A0F86" w:rsidRDefault="004A0F86" w:rsidP="004A0F86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71E2199" w14:textId="577EAE00" w:rsidR="004A0F86" w:rsidRDefault="00E54321" w:rsidP="004A0F86">
      <w:pPr>
        <w:pStyle w:val="BodyText"/>
        <w:rPr>
          <w:lang w:val="sr-Latn-CS"/>
        </w:rPr>
      </w:pPr>
      <w:r>
        <w:rPr>
          <w:lang w:val="sr-Latn-CS"/>
        </w:rPr>
        <w:t>Ukoliko je korisnik neaktivan ili je iz nekog razloga prijavljivan</w:t>
      </w:r>
      <w:r w:rsidR="0065302B">
        <w:rPr>
          <w:lang w:val="sr-Latn-CS"/>
        </w:rPr>
        <w:t>, administrator odlučuje o</w:t>
      </w:r>
      <w:r w:rsidR="00B52307">
        <w:rPr>
          <w:lang w:val="sr-Latn-CS"/>
        </w:rPr>
        <w:t xml:space="preserve"> skidanju priv</w:t>
      </w:r>
      <w:r w:rsidR="009121B3">
        <w:rPr>
          <w:lang w:val="sr-Latn-CS"/>
        </w:rPr>
        <w:t>i</w:t>
      </w:r>
      <w:r w:rsidR="00B52307">
        <w:rPr>
          <w:lang w:val="sr-Latn-CS"/>
        </w:rPr>
        <w:t>legija i vraćanju moderatora na običog korisnika.</w:t>
      </w:r>
    </w:p>
    <w:p w14:paraId="39FBD80E" w14:textId="77777777" w:rsidR="004A0F86" w:rsidRDefault="004A0F86" w:rsidP="004A0F8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D9C5307" w14:textId="1ACB3A2F" w:rsidR="004A0F86" w:rsidRDefault="004A0F86" w:rsidP="004A0F86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4129E106" w14:textId="77777777" w:rsidR="004A0F86" w:rsidRDefault="004A0F86" w:rsidP="004A0F8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EAA86D5" w14:textId="3F1119F1" w:rsidR="004A0F86" w:rsidRPr="00447A2D" w:rsidRDefault="00447A2D" w:rsidP="00447A2D">
      <w:pPr>
        <w:pStyle w:val="BodyText"/>
        <w:rPr>
          <w:lang w:val="sr-Latn-CS"/>
        </w:rPr>
      </w:pPr>
      <w:r>
        <w:rPr>
          <w:lang w:val="sr-Latn-CS"/>
        </w:rPr>
        <w:t>Administrator mora biti prijavljen.</w:t>
      </w:r>
    </w:p>
    <w:p w14:paraId="6F03898B" w14:textId="198679E4" w:rsidR="004A0F86" w:rsidRDefault="004A0F86" w:rsidP="004A0F8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6B2E35B" w14:textId="5AB66276" w:rsidR="00F95EBD" w:rsidRDefault="00F95EBD" w:rsidP="00F95EBD">
      <w:pPr>
        <w:pStyle w:val="BodyText"/>
        <w:numPr>
          <w:ilvl w:val="0"/>
          <w:numId w:val="50"/>
        </w:numPr>
        <w:rPr>
          <w:lang w:val="sr-Latn-CS"/>
        </w:rPr>
      </w:pPr>
      <w:r>
        <w:rPr>
          <w:lang w:val="sr-Latn-CS"/>
        </w:rPr>
        <w:t>Odabere se korisnik</w:t>
      </w:r>
    </w:p>
    <w:p w14:paraId="47C90834" w14:textId="46103355" w:rsidR="00F95EBD" w:rsidRDefault="00F95EBD" w:rsidP="00F95EBD">
      <w:pPr>
        <w:pStyle w:val="BodyText"/>
        <w:numPr>
          <w:ilvl w:val="0"/>
          <w:numId w:val="50"/>
        </w:numPr>
        <w:rPr>
          <w:lang w:val="sr-Latn-CS"/>
        </w:rPr>
      </w:pPr>
      <w:r>
        <w:rPr>
          <w:lang w:val="sr-Latn-CS"/>
        </w:rPr>
        <w:t>Odabrani</w:t>
      </w:r>
      <w:r w:rsidR="0069619F">
        <w:rPr>
          <w:lang w:val="sr-Latn-CS"/>
        </w:rPr>
        <w:t xml:space="preserve"> moderator </w:t>
      </w:r>
      <w:r>
        <w:rPr>
          <w:lang w:val="sr-Latn-CS"/>
        </w:rPr>
        <w:t xml:space="preserve">je </w:t>
      </w:r>
      <w:r>
        <w:rPr>
          <w:lang w:val="sr-Latn-CS"/>
        </w:rPr>
        <w:t xml:space="preserve">vraćen na </w:t>
      </w:r>
      <w:r w:rsidR="0069619F">
        <w:rPr>
          <w:lang w:val="sr-Latn-CS"/>
        </w:rPr>
        <w:t>običnog korisnika</w:t>
      </w:r>
    </w:p>
    <w:p w14:paraId="198BA349" w14:textId="0A679BAF" w:rsidR="00447A2D" w:rsidRPr="00F95EBD" w:rsidRDefault="00F95EBD" w:rsidP="00F95EBD">
      <w:pPr>
        <w:pStyle w:val="BodyText"/>
        <w:numPr>
          <w:ilvl w:val="0"/>
          <w:numId w:val="50"/>
        </w:numPr>
        <w:rPr>
          <w:lang w:val="sr-Latn-CS"/>
        </w:rPr>
      </w:pPr>
      <w:r>
        <w:rPr>
          <w:lang w:val="sr-Latn-CS"/>
        </w:rPr>
        <w:t xml:space="preserve">Korisniku se salje e-mail da ga obavesti o </w:t>
      </w:r>
      <w:r w:rsidR="00C62F0A">
        <w:rPr>
          <w:lang w:val="sr-Latn-CS"/>
        </w:rPr>
        <w:t>demotovanju.</w:t>
      </w:r>
    </w:p>
    <w:p w14:paraId="0F88E1F5" w14:textId="77777777" w:rsidR="004A0F86" w:rsidRDefault="004A0F86" w:rsidP="004A0F8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1151356B" w14:textId="77777777" w:rsidR="004A0F86" w:rsidRDefault="004A0F86" w:rsidP="004A0F86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37B134C" w14:textId="77777777" w:rsidR="004A0F86" w:rsidRDefault="004A0F86" w:rsidP="004A0F8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3A04B1C" w14:textId="15C2B0BB" w:rsidR="004A0F86" w:rsidRDefault="00F67FC6" w:rsidP="004A0F86">
      <w:pPr>
        <w:pStyle w:val="BodyText"/>
        <w:rPr>
          <w:lang w:val="sr-Latn-CS"/>
        </w:rPr>
      </w:pPr>
      <w:r>
        <w:rPr>
          <w:lang w:val="sr-Latn-CS"/>
        </w:rPr>
        <w:t>Mederator je demotovan na običnog korisnika.</w:t>
      </w:r>
    </w:p>
    <w:p w14:paraId="476E5ECB" w14:textId="77777777" w:rsidR="004A0F86" w:rsidRPr="00657C8E" w:rsidRDefault="004A0F86" w:rsidP="004A0F86"/>
    <w:p w14:paraId="7037619E" w14:textId="105EFBC6" w:rsidR="004A0F86" w:rsidRDefault="004A0F86">
      <w:pPr>
        <w:pStyle w:val="Heading2"/>
      </w:pPr>
      <w:bookmarkStart w:id="35" w:name="_Toc4984895"/>
      <w:proofErr w:type="spellStart"/>
      <w:r>
        <w:lastRenderedPageBreak/>
        <w:t>Izbacivanje</w:t>
      </w:r>
      <w:proofErr w:type="spellEnd"/>
      <w:r>
        <w:t xml:space="preserve"> </w:t>
      </w:r>
      <w:proofErr w:type="spellStart"/>
      <w:r>
        <w:t>korisnika</w:t>
      </w:r>
      <w:bookmarkEnd w:id="35"/>
      <w:proofErr w:type="spellEnd"/>
    </w:p>
    <w:p w14:paraId="05FDD51B" w14:textId="77777777" w:rsidR="004A0F86" w:rsidRDefault="004A0F86" w:rsidP="004A0F86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5E5326A" w14:textId="5E3DFBA7" w:rsidR="004A0F86" w:rsidRDefault="25D6DE3B" w:rsidP="004A0F86">
      <w:pPr>
        <w:pStyle w:val="BodyText"/>
        <w:rPr>
          <w:lang w:val="sr-Latn-CS"/>
        </w:rPr>
      </w:pPr>
      <w:r w:rsidRPr="25D6DE3B">
        <w:rPr>
          <w:lang w:val="sr-Latn-CS"/>
        </w:rPr>
        <w:t xml:space="preserve">Izbacivanje korisnika </w:t>
      </w:r>
      <w:r w:rsidR="5263F727" w:rsidRPr="5263F727">
        <w:rPr>
          <w:lang w:val="sr-Latn-CS"/>
        </w:rPr>
        <w:t>kako bi se</w:t>
      </w:r>
      <w:r w:rsidR="61873455" w:rsidRPr="61873455">
        <w:rPr>
          <w:lang w:val="sr-Latn-CS"/>
        </w:rPr>
        <w:t xml:space="preserve"> sprečilo </w:t>
      </w:r>
      <w:r w:rsidR="4211E6D6" w:rsidRPr="4211E6D6">
        <w:rPr>
          <w:lang w:val="sr-Latn-CS"/>
        </w:rPr>
        <w:t xml:space="preserve">izbacivanje neprikladnog </w:t>
      </w:r>
      <w:r w:rsidR="762FBC54" w:rsidRPr="762FBC54">
        <w:rPr>
          <w:lang w:val="sr-Latn-CS"/>
        </w:rPr>
        <w:t>sadržaja</w:t>
      </w:r>
      <w:r w:rsidR="4211E6D6" w:rsidRPr="4211E6D6">
        <w:rPr>
          <w:lang w:val="sr-Latn-CS"/>
        </w:rPr>
        <w:t>.</w:t>
      </w:r>
    </w:p>
    <w:p w14:paraId="74CC02E4" w14:textId="77777777" w:rsidR="004A0F86" w:rsidRDefault="004A0F86" w:rsidP="004A0F8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197E4BB" w14:textId="407E2756" w:rsidR="004A0F86" w:rsidRDefault="004A0F86" w:rsidP="004A0F86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4B2EB62C" w14:textId="77777777" w:rsidR="004A0F86" w:rsidRDefault="004A0F86" w:rsidP="004A0F8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A0F8076" w14:textId="20B3F378" w:rsidR="004A0F86" w:rsidRDefault="71B9AD2A" w:rsidP="004A0F86">
      <w:pPr>
        <w:pStyle w:val="BodyText"/>
        <w:rPr>
          <w:lang w:val="sr-Latn-CS"/>
        </w:rPr>
      </w:pPr>
      <w:r w:rsidRPr="71B9AD2A">
        <w:rPr>
          <w:lang w:val="sr-Latn-CS"/>
        </w:rPr>
        <w:t xml:space="preserve">Za izbacivanje korisnika neophodan je nivo pristupa </w:t>
      </w:r>
      <w:r w:rsidR="36FF8BB0" w:rsidRPr="36FF8BB0">
        <w:rPr>
          <w:lang w:val="sr-Latn-CS"/>
        </w:rPr>
        <w:t>administrator</w:t>
      </w:r>
      <w:r w:rsidRPr="71B9AD2A">
        <w:rPr>
          <w:lang w:val="sr-Latn-CS"/>
        </w:rPr>
        <w:t>.</w:t>
      </w:r>
    </w:p>
    <w:p w14:paraId="1FC01DD7" w14:textId="77777777" w:rsidR="004A0F86" w:rsidRDefault="004A0F86" w:rsidP="004A0F8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84574F5" w14:textId="3581F1BA" w:rsidR="004A0F86" w:rsidRDefault="15176D43" w:rsidP="004A0F86">
      <w:pPr>
        <w:pStyle w:val="BodyText"/>
        <w:numPr>
          <w:ilvl w:val="0"/>
          <w:numId w:val="40"/>
        </w:numPr>
        <w:rPr>
          <w:lang w:val="sr-Latn-CS"/>
        </w:rPr>
      </w:pPr>
      <w:r w:rsidRPr="15176D43">
        <w:rPr>
          <w:lang w:val="sr-Latn-CS"/>
        </w:rPr>
        <w:t xml:space="preserve">Administratoru se prijavljuje </w:t>
      </w:r>
      <w:r w:rsidR="7A2ECD70" w:rsidRPr="7A2ECD70">
        <w:rPr>
          <w:lang w:val="sr-Latn-CS"/>
        </w:rPr>
        <w:t xml:space="preserve">neprikladna </w:t>
      </w:r>
      <w:r w:rsidRPr="15176D43">
        <w:rPr>
          <w:lang w:val="sr-Latn-CS"/>
        </w:rPr>
        <w:t xml:space="preserve">objava/objave </w:t>
      </w:r>
      <w:r w:rsidR="4BB84154" w:rsidRPr="4BB84154">
        <w:rPr>
          <w:lang w:val="sr-Latn-CS"/>
        </w:rPr>
        <w:t>korisnika</w:t>
      </w:r>
      <w:r w:rsidRPr="15176D43">
        <w:rPr>
          <w:lang w:val="sr-Latn-CS"/>
        </w:rPr>
        <w:t>.</w:t>
      </w:r>
    </w:p>
    <w:p w14:paraId="0BA4A928" w14:textId="18283BB1" w:rsidR="004A0F86" w:rsidRDefault="19EAF194" w:rsidP="004A0F86">
      <w:pPr>
        <w:pStyle w:val="BodyText"/>
        <w:numPr>
          <w:ilvl w:val="0"/>
          <w:numId w:val="40"/>
        </w:numPr>
        <w:rPr>
          <w:lang w:val="sr-Latn-CS"/>
        </w:rPr>
      </w:pPr>
      <w:r w:rsidRPr="19EAF194">
        <w:rPr>
          <w:lang w:val="sr-Latn-CS"/>
        </w:rPr>
        <w:t xml:space="preserve">Administrator pregleda prijavu i odlučuje </w:t>
      </w:r>
      <w:r w:rsidR="373738E3" w:rsidRPr="373738E3">
        <w:rPr>
          <w:lang w:val="sr-Latn-CS"/>
        </w:rPr>
        <w:t xml:space="preserve">da li će </w:t>
      </w:r>
      <w:r w:rsidR="14DBAA15" w:rsidRPr="14DBAA15">
        <w:rPr>
          <w:lang w:val="sr-Latn-CS"/>
        </w:rPr>
        <w:t>izbaciti korisnika</w:t>
      </w:r>
      <w:r w:rsidR="373738E3" w:rsidRPr="373738E3">
        <w:rPr>
          <w:lang w:val="sr-Latn-CS"/>
        </w:rPr>
        <w:t>.</w:t>
      </w:r>
    </w:p>
    <w:p w14:paraId="46FA2851" w14:textId="77777777" w:rsidR="004A0F86" w:rsidRDefault="004A0F86" w:rsidP="004A0F8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05E97B87" w14:textId="77777777" w:rsidR="004A0F86" w:rsidRDefault="004A0F86" w:rsidP="004A0F86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934A42F" w14:textId="77777777" w:rsidR="004A0F86" w:rsidRDefault="004A0F86" w:rsidP="004A0F8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38B9D7B" w14:textId="40DD8AB2" w:rsidR="004A0F86" w:rsidRDefault="07C6ADB0" w:rsidP="004A0F86">
      <w:pPr>
        <w:pStyle w:val="BodyText"/>
        <w:rPr>
          <w:lang w:val="sr-Latn-CS"/>
        </w:rPr>
      </w:pPr>
      <w:r w:rsidRPr="07C6ADB0">
        <w:rPr>
          <w:lang w:val="sr-Latn-CS"/>
        </w:rPr>
        <w:t>Ukidanje naloga korisniku.</w:t>
      </w:r>
    </w:p>
    <w:p w14:paraId="26EDA5C9" w14:textId="3345AA73" w:rsidR="004A0F86" w:rsidRPr="004A0F86" w:rsidRDefault="004A0F86" w:rsidP="004A0F86"/>
    <w:p w14:paraId="4986215B" w14:textId="77777777" w:rsidR="00797E9B" w:rsidRDefault="00660625">
      <w:pPr>
        <w:pStyle w:val="Heading1"/>
        <w:rPr>
          <w:lang w:val="sr-Latn-CS"/>
        </w:rPr>
      </w:pPr>
      <w:bookmarkStart w:id="36" w:name="_Toc4984896"/>
      <w:r>
        <w:rPr>
          <w:lang w:val="sr-Latn-CS"/>
        </w:rPr>
        <w:t>Dodatni zahtevi</w:t>
      </w:r>
      <w:bookmarkEnd w:id="36"/>
    </w:p>
    <w:p w14:paraId="10BD4693" w14:textId="77777777" w:rsidR="00797E9B" w:rsidRDefault="00660625">
      <w:pPr>
        <w:pStyle w:val="Heading2"/>
        <w:rPr>
          <w:lang w:val="sr-Latn-CS"/>
        </w:rPr>
      </w:pPr>
      <w:bookmarkStart w:id="37" w:name="_Toc4984897"/>
      <w:r>
        <w:rPr>
          <w:lang w:val="sr-Latn-CS"/>
        </w:rPr>
        <w:t>Funkcionalnost</w:t>
      </w:r>
      <w:bookmarkEnd w:id="37"/>
    </w:p>
    <w:p w14:paraId="61E500A6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5F345986" w14:textId="77777777" w:rsidR="00797E9B" w:rsidRDefault="00660625">
      <w:pPr>
        <w:pStyle w:val="BodyText"/>
        <w:rPr>
          <w:lang w:val="sr-Latn-CS"/>
        </w:rPr>
      </w:pPr>
      <w:proofErr w:type="spellStart"/>
      <w:r>
        <w:t>Scriptus</w:t>
      </w:r>
      <w:proofErr w:type="spellEnd"/>
      <w:r>
        <w:rPr>
          <w:lang w:val="sr-Latn-RS"/>
        </w:rPr>
        <w:t xml:space="preserve"> web sajt </w:t>
      </w:r>
      <w:r>
        <w:rPr>
          <w:lang w:val="sr-Latn-CS"/>
        </w:rPr>
        <w:t>ne zahteva nikakve dodatne funkcionalnosti.</w:t>
      </w:r>
    </w:p>
    <w:p w14:paraId="072E30AE" w14:textId="77777777" w:rsidR="00797E9B" w:rsidRDefault="00660625">
      <w:pPr>
        <w:pStyle w:val="Heading2"/>
        <w:rPr>
          <w:lang w:val="sr-Latn-CS"/>
        </w:rPr>
      </w:pPr>
      <w:bookmarkStart w:id="38" w:name="_Toc4984898"/>
      <w:r>
        <w:rPr>
          <w:lang w:val="sr-Latn-CS"/>
        </w:rPr>
        <w:t>Upotrebivost</w:t>
      </w:r>
      <w:bookmarkEnd w:id="38"/>
    </w:p>
    <w:p w14:paraId="24B766D5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7F16637B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 w14:paraId="07C662EE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proofErr w:type="spellStart"/>
      <w:r>
        <w:t>Scriptus</w:t>
      </w:r>
      <w:proofErr w:type="spellEnd"/>
      <w:r>
        <w:rPr>
          <w:lang w:val="sr-Latn-RS"/>
        </w:rPr>
        <w:t xml:space="preserve"> web sajta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7D9B0F9B" w14:textId="77777777" w:rsidR="00797E9B" w:rsidRDefault="00660625">
      <w:pPr>
        <w:pStyle w:val="Heading2"/>
        <w:rPr>
          <w:lang w:val="sr-Latn-CS"/>
        </w:rPr>
      </w:pPr>
      <w:bookmarkStart w:id="39" w:name="_Toc4984899"/>
      <w:r>
        <w:rPr>
          <w:lang w:val="sr-Latn-CS"/>
        </w:rPr>
        <w:t>Pouzdanost</w:t>
      </w:r>
      <w:bookmarkEnd w:id="39"/>
    </w:p>
    <w:p w14:paraId="4FE76D72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7FD587E7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14:paraId="5A38579A" w14:textId="77777777" w:rsidR="00797E9B" w:rsidRDefault="00660625">
      <w:pPr>
        <w:pStyle w:val="BodyText"/>
        <w:rPr>
          <w:lang w:val="sr-Latn-CS"/>
        </w:rPr>
      </w:pPr>
      <w:proofErr w:type="spellStart"/>
      <w:r>
        <w:t>Scriptu</w:t>
      </w:r>
      <w:proofErr w:type="spellEnd"/>
      <w:r>
        <w:rPr>
          <w:lang w:val="sr-Latn-RS"/>
        </w:rPr>
        <w:t xml:space="preserve">s web sajt </w:t>
      </w:r>
      <w:r>
        <w:rPr>
          <w:lang w:val="sr-Latn-CS"/>
        </w:rPr>
        <w:t>će biti dostupan 24 časa dnevno, 7 dana u nedelji. Vreme kada portal nije dostupan ne sme da pređe 10%.</w:t>
      </w:r>
    </w:p>
    <w:p w14:paraId="533D4662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 w14:paraId="67120DA8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06F4DAEB" w14:textId="77777777" w:rsidR="00797E9B" w:rsidRDefault="00660625">
      <w:pPr>
        <w:pStyle w:val="Heading2"/>
        <w:rPr>
          <w:lang w:val="sr-Latn-CS"/>
        </w:rPr>
      </w:pPr>
      <w:bookmarkStart w:id="40" w:name="_Toc4984900"/>
      <w:r>
        <w:rPr>
          <w:lang w:val="sr-Latn-CS"/>
        </w:rPr>
        <w:t>Performanse</w:t>
      </w:r>
      <w:bookmarkEnd w:id="40"/>
    </w:p>
    <w:p w14:paraId="4837834C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70E92C7F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 w14:paraId="4EE9030D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14:paraId="541957DD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Vreme odziva za pristup bazi podataka:</w:t>
      </w:r>
    </w:p>
    <w:p w14:paraId="7A027830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</w:t>
      </w:r>
      <w:r>
        <w:rPr>
          <w:lang w:val="sr-Latn-RS"/>
        </w:rPr>
        <w:t xml:space="preserve">bude </w:t>
      </w:r>
      <w:r>
        <w:rPr>
          <w:lang w:val="sr-Latn-CS"/>
        </w:rPr>
        <w:t>već</w:t>
      </w:r>
      <w:r>
        <w:rPr>
          <w:lang w:val="sr-Latn-RS"/>
        </w:rPr>
        <w:t>e</w:t>
      </w:r>
      <w:r>
        <w:rPr>
          <w:lang w:val="sr-Latn-CS"/>
        </w:rPr>
        <w:t xml:space="preserve"> od 5 sekundi.</w:t>
      </w:r>
    </w:p>
    <w:p w14:paraId="10DCFB28" w14:textId="77777777" w:rsidR="00797E9B" w:rsidRDefault="00660625">
      <w:pPr>
        <w:pStyle w:val="Heading2"/>
        <w:rPr>
          <w:lang w:val="sr-Latn-CS"/>
        </w:rPr>
      </w:pPr>
      <w:bookmarkStart w:id="41" w:name="_Toc4984901"/>
      <w:r>
        <w:rPr>
          <w:lang w:val="sr-Latn-CS"/>
        </w:rPr>
        <w:t>Podrška i održavanje</w:t>
      </w:r>
      <w:bookmarkEnd w:id="41"/>
    </w:p>
    <w:p w14:paraId="19C01F88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14:paraId="41F431F2" w14:textId="77777777" w:rsidR="00797E9B" w:rsidRDefault="00660625">
      <w:pPr>
        <w:pStyle w:val="BodyText"/>
        <w:rPr>
          <w:lang w:val="sr-Latn-CS"/>
        </w:rPr>
      </w:pPr>
      <w:proofErr w:type="spellStart"/>
      <w:r>
        <w:t>Scriptus</w:t>
      </w:r>
      <w:proofErr w:type="spellEnd"/>
      <w:r>
        <w:t xml:space="preserve"> web </w:t>
      </w:r>
      <w:proofErr w:type="spellStart"/>
      <w:r>
        <w:t>sajt</w:t>
      </w:r>
      <w:proofErr w:type="spellEnd"/>
      <w:r>
        <w:t xml:space="preserve"> </w:t>
      </w:r>
      <w:r>
        <w:rPr>
          <w:lang w:val="sr-Latn-CS"/>
        </w:rPr>
        <w:t>ne zahteva posebnu podršku i održavanje.</w:t>
      </w:r>
    </w:p>
    <w:p w14:paraId="3DDD9387" w14:textId="77777777" w:rsidR="00797E9B" w:rsidRDefault="00660625">
      <w:pPr>
        <w:pStyle w:val="Heading2"/>
        <w:rPr>
          <w:lang w:val="sr-Latn-CS"/>
        </w:rPr>
      </w:pPr>
      <w:bookmarkStart w:id="42" w:name="_Toc4984902"/>
      <w:r>
        <w:rPr>
          <w:lang w:val="sr-Latn-CS"/>
        </w:rPr>
        <w:t>Ograničenja</w:t>
      </w:r>
      <w:bookmarkEnd w:id="42"/>
    </w:p>
    <w:p w14:paraId="2BCC7FAD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14:paraId="203CEF88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 w14:paraId="58B392F4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>Klijentski deo sistema treba da ima mogućnost izvršavanja na bilo kom računaru</w:t>
      </w:r>
      <w:r>
        <w:rPr>
          <w:lang w:val="sr-Latn-RS"/>
        </w:rPr>
        <w:t>.</w:t>
      </w:r>
      <w:r>
        <w:rPr>
          <w:lang w:val="sr-Latn-CS"/>
        </w:rPr>
        <w:t xml:space="preserve"> </w:t>
      </w:r>
    </w:p>
    <w:p w14:paraId="32A473F9" w14:textId="77777777" w:rsidR="00797E9B" w:rsidRDefault="00660625">
      <w:pPr>
        <w:pStyle w:val="BodyText"/>
        <w:rPr>
          <w:lang w:val="sr-Latn-CS"/>
        </w:rPr>
      </w:pPr>
      <w:r>
        <w:rPr>
          <w:lang w:val="sr-Latn-CS"/>
        </w:rPr>
        <w:t>Serverski deo sistema će raditi na</w:t>
      </w:r>
      <w:r>
        <w:rPr>
          <w:lang w:val="sr-Latn-RS"/>
        </w:rPr>
        <w:t xml:space="preserve"> lokalnom</w:t>
      </w:r>
      <w:r>
        <w:rPr>
          <w:lang w:val="sr-Latn-CS"/>
        </w:rPr>
        <w:t xml:space="preserve"> računaru.</w:t>
      </w:r>
    </w:p>
    <w:p w14:paraId="20E198CD" w14:textId="77777777" w:rsidR="00797E9B" w:rsidRDefault="0066062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 w14:paraId="060F10A1" w14:textId="77777777" w:rsidR="00797E9B" w:rsidRDefault="00660625">
      <w:pPr>
        <w:pStyle w:val="BodyText"/>
        <w:rPr>
          <w:lang w:val="sr-Latn-RS"/>
        </w:rPr>
      </w:pPr>
      <w:r>
        <w:rPr>
          <w:lang w:val="sr-Latn-CS"/>
        </w:rPr>
        <w:t xml:space="preserve">Klijentski deo </w:t>
      </w:r>
      <w:proofErr w:type="spellStart"/>
      <w:r>
        <w:t>Scriptus</w:t>
      </w:r>
      <w:proofErr w:type="spellEnd"/>
      <w:r>
        <w:rPr>
          <w:lang w:val="sr-Latn-RS"/>
        </w:rPr>
        <w:t xml:space="preserve"> web sajta </w:t>
      </w:r>
      <w:r>
        <w:rPr>
          <w:lang w:val="sr-Latn-CS"/>
        </w:rPr>
        <w:t xml:space="preserve">će </w:t>
      </w:r>
      <w:r>
        <w:rPr>
          <w:lang w:val="sr-Latn-RS"/>
        </w:rPr>
        <w:t>moći da se izvrašava na bilo kom modernom web čitaču.</w:t>
      </w:r>
    </w:p>
    <w:sectPr w:rsidR="00797E9B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78A98" w14:textId="77777777" w:rsidR="00FB3636" w:rsidRDefault="00FB3636">
      <w:pPr>
        <w:spacing w:line="240" w:lineRule="auto"/>
      </w:pPr>
      <w:r>
        <w:separator/>
      </w:r>
    </w:p>
  </w:endnote>
  <w:endnote w:type="continuationSeparator" w:id="0">
    <w:p w14:paraId="7178D036" w14:textId="77777777" w:rsidR="00FB3636" w:rsidRDefault="00FB3636">
      <w:pPr>
        <w:spacing w:line="240" w:lineRule="auto"/>
      </w:pPr>
      <w:r>
        <w:continuationSeparator/>
      </w:r>
    </w:p>
  </w:endnote>
  <w:endnote w:type="continuationNotice" w:id="1">
    <w:p w14:paraId="0894A41D" w14:textId="77777777" w:rsidR="00FB3636" w:rsidRDefault="00FB363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3A3CEF" w:rsidRDefault="003A3CEF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14:paraId="62EBF3C5" w14:textId="77777777" w:rsidR="003A3CEF" w:rsidRDefault="003A3C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3CEF" w14:paraId="30D66A91" w14:textId="77777777" w:rsidTr="5EEED91A">
      <w:tc>
        <w:tcPr>
          <w:tcW w:w="3120" w:type="dxa"/>
        </w:tcPr>
        <w:p w14:paraId="219CDF19" w14:textId="0A32C537" w:rsidR="003A3CEF" w:rsidRDefault="003A3CEF" w:rsidP="5EEED91A">
          <w:pPr>
            <w:pStyle w:val="Header"/>
            <w:ind w:left="-115"/>
          </w:pPr>
        </w:p>
      </w:tc>
      <w:tc>
        <w:tcPr>
          <w:tcW w:w="3120" w:type="dxa"/>
        </w:tcPr>
        <w:p w14:paraId="0039D7FA" w14:textId="0CC974F5" w:rsidR="003A3CEF" w:rsidRDefault="003A3CEF" w:rsidP="5EEED91A">
          <w:pPr>
            <w:pStyle w:val="Header"/>
            <w:jc w:val="center"/>
          </w:pPr>
        </w:p>
      </w:tc>
      <w:tc>
        <w:tcPr>
          <w:tcW w:w="3120" w:type="dxa"/>
        </w:tcPr>
        <w:p w14:paraId="4F22B00A" w14:textId="4328A196" w:rsidR="003A3CEF" w:rsidRDefault="003A3CEF" w:rsidP="5EEED91A">
          <w:pPr>
            <w:pStyle w:val="Header"/>
            <w:ind w:right="-115"/>
            <w:jc w:val="right"/>
          </w:pPr>
        </w:p>
      </w:tc>
    </w:tr>
  </w:tbl>
  <w:p w14:paraId="29736B62" w14:textId="50671247" w:rsidR="003A3CEF" w:rsidRDefault="003A3CEF" w:rsidP="5EEED9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3A3CEF" w14:paraId="0971E644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3A3CEF" w:rsidRDefault="003A3CEF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3F03A38E" w14:textId="2CDBFEB1" w:rsidR="003A3CEF" w:rsidRDefault="003A3CEF">
          <w:pPr>
            <w:jc w:val="center"/>
            <w:rPr>
              <w:lang w:val="sr-Latn-CS"/>
            </w:rPr>
          </w:pPr>
          <w:r>
            <w:rPr>
              <w:lang w:val="sr-Latn-CS"/>
            </w:rPr>
            <w:sym w:font="Symbol" w:char="F0D3"/>
          </w:r>
          <w:proofErr w:type="spellStart"/>
          <w:r>
            <w:t>BetaProgrameri</w:t>
          </w:r>
          <w:proofErr w:type="spellEnd"/>
          <w:r>
            <w:rPr>
              <w:lang w:val="sr-Latn-CS"/>
            </w:rPr>
            <w:t>, 2019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75D41491" w14:textId="23B68C0D" w:rsidR="003A3CEF" w:rsidRDefault="003A3CEF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lang w:val="sr-Latn-CS"/>
            </w:rPr>
            <w:fldChar w:fldCharType="separate"/>
          </w:r>
          <w:r>
            <w:rPr>
              <w:rStyle w:val="PageNumber"/>
              <w:lang w:val="sr-Latn-CS" w:eastAsia="ja-JP"/>
            </w:rPr>
            <w:t>2</w:t>
          </w:r>
          <w:r>
            <w:rPr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NUMPAGES  \* MERGEFORMAT </w:instrText>
          </w:r>
          <w:r>
            <w:rPr>
              <w:lang w:val="sr-Latn-CS"/>
            </w:rPr>
            <w:fldChar w:fldCharType="separate"/>
          </w:r>
          <w:r>
            <w:rPr>
              <w:rStyle w:val="PageNumber"/>
              <w:lang w:val="sr-Latn-CS" w:eastAsia="ja-JP"/>
            </w:rPr>
            <w:t>19</w:t>
          </w:r>
          <w:r>
            <w:rPr>
              <w:lang w:val="sr-Latn-CS"/>
            </w:rPr>
            <w:fldChar w:fldCharType="end"/>
          </w:r>
        </w:p>
      </w:tc>
    </w:tr>
  </w:tbl>
  <w:p w14:paraId="6D98A12B" w14:textId="77777777" w:rsidR="003A3CEF" w:rsidRDefault="003A3CEF">
    <w:pPr>
      <w:pStyle w:val="Footer"/>
      <w:rPr>
        <w:lang w:val="sr-Latn-C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2F646" w14:textId="77777777" w:rsidR="003A3CEF" w:rsidRDefault="003A3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3AA3B" w14:textId="77777777" w:rsidR="00FB3636" w:rsidRDefault="00FB3636">
      <w:pPr>
        <w:spacing w:line="240" w:lineRule="auto"/>
      </w:pPr>
      <w:r>
        <w:separator/>
      </w:r>
    </w:p>
  </w:footnote>
  <w:footnote w:type="continuationSeparator" w:id="0">
    <w:p w14:paraId="560E0F0C" w14:textId="77777777" w:rsidR="00FB3636" w:rsidRDefault="00FB3636">
      <w:pPr>
        <w:spacing w:line="240" w:lineRule="auto"/>
      </w:pPr>
      <w:r>
        <w:continuationSeparator/>
      </w:r>
    </w:p>
  </w:footnote>
  <w:footnote w:type="continuationNotice" w:id="1">
    <w:p w14:paraId="3FA8E561" w14:textId="77777777" w:rsidR="00FB3636" w:rsidRDefault="00FB363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6DB82" w14:textId="77777777" w:rsidR="003A3CEF" w:rsidRDefault="003A3CEF">
    <w:pPr>
      <w:rPr>
        <w:sz w:val="24"/>
      </w:rPr>
    </w:pPr>
  </w:p>
  <w:p w14:paraId="5997CC1D" w14:textId="77777777" w:rsidR="003A3CEF" w:rsidRDefault="003A3CEF">
    <w:pPr>
      <w:pBdr>
        <w:top w:val="single" w:sz="6" w:space="1" w:color="auto"/>
      </w:pBdr>
      <w:rPr>
        <w:sz w:val="24"/>
      </w:rPr>
    </w:pPr>
  </w:p>
  <w:p w14:paraId="646AE8E5" w14:textId="77777777" w:rsidR="003A3CEF" w:rsidRDefault="003A3CEF">
    <w:pPr>
      <w:pBdr>
        <w:bottom w:val="single" w:sz="6" w:space="1" w:color="auto"/>
      </w:pBdr>
      <w:wordWrap w:val="0"/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BetaProgrameri</w:t>
    </w:r>
    <w:proofErr w:type="spellEnd"/>
  </w:p>
  <w:p w14:paraId="110FFD37" w14:textId="77777777" w:rsidR="003A3CEF" w:rsidRDefault="003A3CEF">
    <w:pPr>
      <w:pBdr>
        <w:bottom w:val="single" w:sz="6" w:space="1" w:color="auto"/>
      </w:pBdr>
      <w:jc w:val="right"/>
      <w:rPr>
        <w:sz w:val="24"/>
      </w:rPr>
    </w:pPr>
  </w:p>
  <w:p w14:paraId="6B699379" w14:textId="77777777" w:rsidR="003A3CEF" w:rsidRDefault="003A3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3CEF" w14:paraId="44F39CEB" w14:textId="77777777">
      <w:tc>
        <w:tcPr>
          <w:tcW w:w="6379" w:type="dxa"/>
        </w:tcPr>
        <w:p w14:paraId="21550D9D" w14:textId="77777777" w:rsidR="003A3CEF" w:rsidRDefault="003A3CEF">
          <w:proofErr w:type="spellStart"/>
          <w:r>
            <w:t>BetaProgrameri</w:t>
          </w:r>
          <w:proofErr w:type="spellEnd"/>
        </w:p>
      </w:tc>
      <w:tc>
        <w:tcPr>
          <w:tcW w:w="3179" w:type="dxa"/>
        </w:tcPr>
        <w:p w14:paraId="06F89D34" w14:textId="77777777" w:rsidR="003A3CEF" w:rsidRDefault="003A3CEF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Verzija:           1.0</w:t>
          </w:r>
        </w:p>
      </w:tc>
    </w:tr>
    <w:tr w:rsidR="003A3CEF" w14:paraId="30FEE6E4" w14:textId="77777777">
      <w:tc>
        <w:tcPr>
          <w:tcW w:w="6379" w:type="dxa"/>
        </w:tcPr>
        <w:p w14:paraId="66B23904" w14:textId="77777777" w:rsidR="003A3CEF" w:rsidRDefault="003A3CEF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3C713C6B" w14:textId="77777777" w:rsidR="003A3CEF" w:rsidRDefault="003A3CEF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>
            <w:t>31</w:t>
          </w:r>
          <w:r>
            <w:rPr>
              <w:lang w:val="sr-Latn-CS"/>
            </w:rPr>
            <w:t>.03.20</w:t>
          </w:r>
          <w:r>
            <w:t>19</w:t>
          </w:r>
          <w:r>
            <w:rPr>
              <w:lang w:val="sr-Latn-CS"/>
            </w:rPr>
            <w:t>. god.</w:t>
          </w:r>
        </w:p>
      </w:tc>
    </w:tr>
    <w:tr w:rsidR="003A3CEF" w14:paraId="7F6CA7A1" w14:textId="77777777">
      <w:tc>
        <w:tcPr>
          <w:tcW w:w="9558" w:type="dxa"/>
          <w:gridSpan w:val="2"/>
        </w:tcPr>
        <w:p w14:paraId="666D71AA" w14:textId="77777777" w:rsidR="003A3CEF" w:rsidRDefault="003A3CEF">
          <w:pPr>
            <w:rPr>
              <w:lang w:val="sr-Latn-CS"/>
            </w:rPr>
          </w:pPr>
          <w:r>
            <w:rPr>
              <w:lang w:val="sr-Latn-CS"/>
            </w:rPr>
            <w:t>SWE-</w:t>
          </w:r>
          <w:proofErr w:type="spellStart"/>
          <w:r>
            <w:t>Scriptus</w:t>
          </w:r>
          <w:proofErr w:type="spellEnd"/>
          <w:r>
            <w:rPr>
              <w:lang w:val="sr-Latn-CS"/>
            </w:rPr>
            <w:t>-04</w:t>
          </w:r>
        </w:p>
      </w:tc>
    </w:tr>
  </w:tbl>
  <w:p w14:paraId="3FE9F23F" w14:textId="77777777" w:rsidR="003A3CEF" w:rsidRDefault="003A3CEF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56223" w14:textId="77777777" w:rsidR="003A3CEF" w:rsidRDefault="003A3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0166"/>
    <w:multiLevelType w:val="multilevel"/>
    <w:tmpl w:val="016701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multilevel"/>
    <w:tmpl w:val="097A2B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A0D46AF"/>
    <w:multiLevelType w:val="hybridMultilevel"/>
    <w:tmpl w:val="C6A08BE6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F57198"/>
    <w:multiLevelType w:val="multilevel"/>
    <w:tmpl w:val="0BF571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1411123"/>
    <w:multiLevelType w:val="multilevel"/>
    <w:tmpl w:val="2D4F7BB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3F607F2"/>
    <w:multiLevelType w:val="multilevel"/>
    <w:tmpl w:val="2D4F7BB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5837FA4"/>
    <w:multiLevelType w:val="multilevel"/>
    <w:tmpl w:val="15837F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5A055CF"/>
    <w:multiLevelType w:val="multilevel"/>
    <w:tmpl w:val="33574F1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9FD27E0"/>
    <w:multiLevelType w:val="multilevel"/>
    <w:tmpl w:val="19FD27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F9A06F9"/>
    <w:multiLevelType w:val="multilevel"/>
    <w:tmpl w:val="2D4F7BB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2EB56A0"/>
    <w:multiLevelType w:val="multilevel"/>
    <w:tmpl w:val="016701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56968E5"/>
    <w:multiLevelType w:val="hybridMultilevel"/>
    <w:tmpl w:val="7CC64D18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B911CC"/>
    <w:multiLevelType w:val="multilevel"/>
    <w:tmpl w:val="2D4F7BB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A2760CA"/>
    <w:multiLevelType w:val="multilevel"/>
    <w:tmpl w:val="2A2760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D4F7BB7"/>
    <w:multiLevelType w:val="multilevel"/>
    <w:tmpl w:val="2D4F7BB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DFD0602"/>
    <w:multiLevelType w:val="multilevel"/>
    <w:tmpl w:val="2DFD06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F423436"/>
    <w:multiLevelType w:val="multilevel"/>
    <w:tmpl w:val="2F4234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0DA65D0"/>
    <w:multiLevelType w:val="multilevel"/>
    <w:tmpl w:val="016701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17D3771"/>
    <w:multiLevelType w:val="multilevel"/>
    <w:tmpl w:val="016701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33574F17"/>
    <w:multiLevelType w:val="multilevel"/>
    <w:tmpl w:val="33574F1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96D5075"/>
    <w:multiLevelType w:val="multilevel"/>
    <w:tmpl w:val="2D4F7BB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681360"/>
    <w:multiLevelType w:val="multilevel"/>
    <w:tmpl w:val="2D4F7BB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E24356A"/>
    <w:multiLevelType w:val="multilevel"/>
    <w:tmpl w:val="2D4F7BB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434A2CF6"/>
    <w:multiLevelType w:val="multilevel"/>
    <w:tmpl w:val="434A2C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437513BF"/>
    <w:multiLevelType w:val="multilevel"/>
    <w:tmpl w:val="33574F1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44455B29"/>
    <w:multiLevelType w:val="multilevel"/>
    <w:tmpl w:val="016701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4550611F"/>
    <w:multiLevelType w:val="hybridMultilevel"/>
    <w:tmpl w:val="7CC64D18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7F710F1"/>
    <w:multiLevelType w:val="multilevel"/>
    <w:tmpl w:val="47F710F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4DF57E9A"/>
    <w:multiLevelType w:val="multilevel"/>
    <w:tmpl w:val="016701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4E08497B"/>
    <w:multiLevelType w:val="multilevel"/>
    <w:tmpl w:val="2D4F7BB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4EDF7570"/>
    <w:multiLevelType w:val="multilevel"/>
    <w:tmpl w:val="2D4F7BB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4FCA3870"/>
    <w:multiLevelType w:val="multilevel"/>
    <w:tmpl w:val="4FCA38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50C1520B"/>
    <w:multiLevelType w:val="multilevel"/>
    <w:tmpl w:val="50C1520B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1864440"/>
    <w:multiLevelType w:val="multilevel"/>
    <w:tmpl w:val="016701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53FA75ED"/>
    <w:multiLevelType w:val="multilevel"/>
    <w:tmpl w:val="2D4F7BB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5477128F"/>
    <w:multiLevelType w:val="multilevel"/>
    <w:tmpl w:val="016701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 w15:restartNumberingAfterBreak="0">
    <w:nsid w:val="5496555D"/>
    <w:multiLevelType w:val="multilevel"/>
    <w:tmpl w:val="5496555D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571455DA"/>
    <w:multiLevelType w:val="multilevel"/>
    <w:tmpl w:val="571455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59474B4D"/>
    <w:multiLevelType w:val="multilevel"/>
    <w:tmpl w:val="2D4F7BB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 w15:restartNumberingAfterBreak="0">
    <w:nsid w:val="5AD03818"/>
    <w:multiLevelType w:val="multilevel"/>
    <w:tmpl w:val="5AD038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 w15:restartNumberingAfterBreak="0">
    <w:nsid w:val="5DEB418B"/>
    <w:multiLevelType w:val="multilevel"/>
    <w:tmpl w:val="2D4F7BB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63370162"/>
    <w:multiLevelType w:val="multilevel"/>
    <w:tmpl w:val="33574F1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67C24D13"/>
    <w:multiLevelType w:val="multilevel"/>
    <w:tmpl w:val="67C24D1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 w15:restartNumberingAfterBreak="0">
    <w:nsid w:val="6F5E29E5"/>
    <w:multiLevelType w:val="multilevel"/>
    <w:tmpl w:val="2D4F7BB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6FAD17FE"/>
    <w:multiLevelType w:val="singleLevel"/>
    <w:tmpl w:val="6FAD17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5" w15:restartNumberingAfterBreak="0">
    <w:nsid w:val="74721A6D"/>
    <w:multiLevelType w:val="multilevel"/>
    <w:tmpl w:val="2D4F7BB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6" w15:restartNumberingAfterBreak="0">
    <w:nsid w:val="7AC953DF"/>
    <w:multiLevelType w:val="multilevel"/>
    <w:tmpl w:val="7AC953D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47" w15:restartNumberingAfterBreak="0">
    <w:nsid w:val="7B066672"/>
    <w:multiLevelType w:val="multilevel"/>
    <w:tmpl w:val="016701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8" w15:restartNumberingAfterBreak="0">
    <w:nsid w:val="7C4B108E"/>
    <w:multiLevelType w:val="multilevel"/>
    <w:tmpl w:val="2D4F7BB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9" w15:restartNumberingAfterBreak="0">
    <w:nsid w:val="7DC83C96"/>
    <w:multiLevelType w:val="multilevel"/>
    <w:tmpl w:val="33574F1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6"/>
  </w:num>
  <w:num w:numId="2">
    <w:abstractNumId w:val="44"/>
  </w:num>
  <w:num w:numId="3">
    <w:abstractNumId w:val="19"/>
  </w:num>
  <w:num w:numId="4">
    <w:abstractNumId w:val="31"/>
  </w:num>
  <w:num w:numId="5">
    <w:abstractNumId w:val="6"/>
  </w:num>
  <w:num w:numId="6">
    <w:abstractNumId w:val="16"/>
  </w:num>
  <w:num w:numId="7">
    <w:abstractNumId w:val="27"/>
  </w:num>
  <w:num w:numId="8">
    <w:abstractNumId w:val="13"/>
  </w:num>
  <w:num w:numId="9">
    <w:abstractNumId w:val="36"/>
  </w:num>
  <w:num w:numId="10">
    <w:abstractNumId w:val="14"/>
  </w:num>
  <w:num w:numId="11">
    <w:abstractNumId w:val="0"/>
  </w:num>
  <w:num w:numId="12">
    <w:abstractNumId w:val="8"/>
  </w:num>
  <w:num w:numId="13">
    <w:abstractNumId w:val="15"/>
  </w:num>
  <w:num w:numId="14">
    <w:abstractNumId w:val="32"/>
  </w:num>
  <w:num w:numId="15">
    <w:abstractNumId w:val="39"/>
  </w:num>
  <w:num w:numId="16">
    <w:abstractNumId w:val="1"/>
  </w:num>
  <w:num w:numId="17">
    <w:abstractNumId w:val="42"/>
  </w:num>
  <w:num w:numId="18">
    <w:abstractNumId w:val="37"/>
  </w:num>
  <w:num w:numId="19">
    <w:abstractNumId w:val="23"/>
  </w:num>
  <w:num w:numId="20">
    <w:abstractNumId w:val="3"/>
  </w:num>
  <w:num w:numId="21">
    <w:abstractNumId w:val="40"/>
  </w:num>
  <w:num w:numId="22">
    <w:abstractNumId w:val="9"/>
  </w:num>
  <w:num w:numId="23">
    <w:abstractNumId w:val="18"/>
  </w:num>
  <w:num w:numId="24">
    <w:abstractNumId w:val="47"/>
  </w:num>
  <w:num w:numId="25">
    <w:abstractNumId w:val="7"/>
  </w:num>
  <w:num w:numId="26">
    <w:abstractNumId w:val="24"/>
  </w:num>
  <w:num w:numId="27">
    <w:abstractNumId w:val="49"/>
  </w:num>
  <w:num w:numId="28">
    <w:abstractNumId w:val="41"/>
  </w:num>
  <w:num w:numId="29">
    <w:abstractNumId w:val="28"/>
  </w:num>
  <w:num w:numId="30">
    <w:abstractNumId w:val="10"/>
  </w:num>
  <w:num w:numId="31">
    <w:abstractNumId w:val="35"/>
  </w:num>
  <w:num w:numId="32">
    <w:abstractNumId w:val="45"/>
  </w:num>
  <w:num w:numId="33">
    <w:abstractNumId w:val="43"/>
  </w:num>
  <w:num w:numId="34">
    <w:abstractNumId w:val="5"/>
  </w:num>
  <w:num w:numId="35">
    <w:abstractNumId w:val="20"/>
  </w:num>
  <w:num w:numId="36">
    <w:abstractNumId w:val="38"/>
  </w:num>
  <w:num w:numId="37">
    <w:abstractNumId w:val="21"/>
  </w:num>
  <w:num w:numId="38">
    <w:abstractNumId w:val="48"/>
  </w:num>
  <w:num w:numId="39">
    <w:abstractNumId w:val="34"/>
  </w:num>
  <w:num w:numId="40">
    <w:abstractNumId w:val="22"/>
  </w:num>
  <w:num w:numId="41">
    <w:abstractNumId w:val="29"/>
  </w:num>
  <w:num w:numId="42">
    <w:abstractNumId w:val="12"/>
  </w:num>
  <w:num w:numId="43">
    <w:abstractNumId w:val="17"/>
  </w:num>
  <w:num w:numId="44">
    <w:abstractNumId w:val="25"/>
  </w:num>
  <w:num w:numId="45">
    <w:abstractNumId w:val="33"/>
  </w:num>
  <w:num w:numId="46">
    <w:abstractNumId w:val="26"/>
  </w:num>
  <w:num w:numId="47">
    <w:abstractNumId w:val="11"/>
  </w:num>
  <w:num w:numId="48">
    <w:abstractNumId w:val="2"/>
  </w:num>
  <w:num w:numId="49">
    <w:abstractNumId w:val="30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D3"/>
    <w:rsid w:val="00002441"/>
    <w:rsid w:val="0001021C"/>
    <w:rsid w:val="00017320"/>
    <w:rsid w:val="00017D47"/>
    <w:rsid w:val="00035CEC"/>
    <w:rsid w:val="000366F2"/>
    <w:rsid w:val="00036984"/>
    <w:rsid w:val="00037080"/>
    <w:rsid w:val="0004045C"/>
    <w:rsid w:val="00043E51"/>
    <w:rsid w:val="00044A00"/>
    <w:rsid w:val="00047FDC"/>
    <w:rsid w:val="00052406"/>
    <w:rsid w:val="00053589"/>
    <w:rsid w:val="000551CF"/>
    <w:rsid w:val="000615B4"/>
    <w:rsid w:val="0006338E"/>
    <w:rsid w:val="000731DF"/>
    <w:rsid w:val="000733FA"/>
    <w:rsid w:val="00076631"/>
    <w:rsid w:val="00080F92"/>
    <w:rsid w:val="000817C9"/>
    <w:rsid w:val="00082A7C"/>
    <w:rsid w:val="00090AC8"/>
    <w:rsid w:val="000923CE"/>
    <w:rsid w:val="0009242A"/>
    <w:rsid w:val="0009284F"/>
    <w:rsid w:val="000940AB"/>
    <w:rsid w:val="00097F43"/>
    <w:rsid w:val="000A51AC"/>
    <w:rsid w:val="000A64CC"/>
    <w:rsid w:val="000A734C"/>
    <w:rsid w:val="000B2C36"/>
    <w:rsid w:val="000C25B2"/>
    <w:rsid w:val="000C6BE5"/>
    <w:rsid w:val="000C7725"/>
    <w:rsid w:val="000E4230"/>
    <w:rsid w:val="001042CA"/>
    <w:rsid w:val="001079A0"/>
    <w:rsid w:val="0011015A"/>
    <w:rsid w:val="001113A2"/>
    <w:rsid w:val="00112218"/>
    <w:rsid w:val="00114E2C"/>
    <w:rsid w:val="00117C81"/>
    <w:rsid w:val="0012081A"/>
    <w:rsid w:val="00124D13"/>
    <w:rsid w:val="0013157C"/>
    <w:rsid w:val="00132780"/>
    <w:rsid w:val="00142F06"/>
    <w:rsid w:val="00143087"/>
    <w:rsid w:val="00150CC1"/>
    <w:rsid w:val="001517F6"/>
    <w:rsid w:val="00152856"/>
    <w:rsid w:val="00167FDF"/>
    <w:rsid w:val="00171C8A"/>
    <w:rsid w:val="0017303B"/>
    <w:rsid w:val="001807C8"/>
    <w:rsid w:val="001821D1"/>
    <w:rsid w:val="0018521F"/>
    <w:rsid w:val="00190105"/>
    <w:rsid w:val="00194B43"/>
    <w:rsid w:val="001A09D5"/>
    <w:rsid w:val="001C56A9"/>
    <w:rsid w:val="001C5F47"/>
    <w:rsid w:val="001C76BF"/>
    <w:rsid w:val="001D0890"/>
    <w:rsid w:val="001D1FD3"/>
    <w:rsid w:val="001D4297"/>
    <w:rsid w:val="001E5849"/>
    <w:rsid w:val="001F0538"/>
    <w:rsid w:val="001F179F"/>
    <w:rsid w:val="001F1874"/>
    <w:rsid w:val="001F4A76"/>
    <w:rsid w:val="001F663F"/>
    <w:rsid w:val="001F7D36"/>
    <w:rsid w:val="00200F5A"/>
    <w:rsid w:val="0020422A"/>
    <w:rsid w:val="00206198"/>
    <w:rsid w:val="00206E1F"/>
    <w:rsid w:val="0020742F"/>
    <w:rsid w:val="00210E24"/>
    <w:rsid w:val="00214B11"/>
    <w:rsid w:val="00225B05"/>
    <w:rsid w:val="00231940"/>
    <w:rsid w:val="002334EB"/>
    <w:rsid w:val="00234684"/>
    <w:rsid w:val="0023759E"/>
    <w:rsid w:val="00237FF7"/>
    <w:rsid w:val="00246833"/>
    <w:rsid w:val="0025395B"/>
    <w:rsid w:val="00254CBE"/>
    <w:rsid w:val="00255A41"/>
    <w:rsid w:val="00256D41"/>
    <w:rsid w:val="002608D4"/>
    <w:rsid w:val="00263C4B"/>
    <w:rsid w:val="00264EC4"/>
    <w:rsid w:val="00270678"/>
    <w:rsid w:val="00280A6A"/>
    <w:rsid w:val="002848A3"/>
    <w:rsid w:val="002922C4"/>
    <w:rsid w:val="002943B4"/>
    <w:rsid w:val="002A34A4"/>
    <w:rsid w:val="002A41C5"/>
    <w:rsid w:val="002A4D7F"/>
    <w:rsid w:val="002A5E27"/>
    <w:rsid w:val="002A5EEF"/>
    <w:rsid w:val="002A7107"/>
    <w:rsid w:val="002B0AC8"/>
    <w:rsid w:val="002B2AC5"/>
    <w:rsid w:val="002B5424"/>
    <w:rsid w:val="002B62D1"/>
    <w:rsid w:val="002C12A7"/>
    <w:rsid w:val="002C2492"/>
    <w:rsid w:val="002D196A"/>
    <w:rsid w:val="002D22B8"/>
    <w:rsid w:val="002D245C"/>
    <w:rsid w:val="002D5541"/>
    <w:rsid w:val="002D582B"/>
    <w:rsid w:val="002E1608"/>
    <w:rsid w:val="002E6C0C"/>
    <w:rsid w:val="002F0B8D"/>
    <w:rsid w:val="002F69D3"/>
    <w:rsid w:val="00326587"/>
    <w:rsid w:val="003356F6"/>
    <w:rsid w:val="003372D3"/>
    <w:rsid w:val="003420D2"/>
    <w:rsid w:val="00346B0D"/>
    <w:rsid w:val="00347321"/>
    <w:rsid w:val="00356026"/>
    <w:rsid w:val="003601CB"/>
    <w:rsid w:val="00364525"/>
    <w:rsid w:val="00373231"/>
    <w:rsid w:val="00381A7D"/>
    <w:rsid w:val="003820FD"/>
    <w:rsid w:val="003860D3"/>
    <w:rsid w:val="003866FB"/>
    <w:rsid w:val="0039103B"/>
    <w:rsid w:val="00392827"/>
    <w:rsid w:val="00392E61"/>
    <w:rsid w:val="003934A0"/>
    <w:rsid w:val="00393DE2"/>
    <w:rsid w:val="00397DD2"/>
    <w:rsid w:val="003A3CEF"/>
    <w:rsid w:val="003A60C6"/>
    <w:rsid w:val="003A63D7"/>
    <w:rsid w:val="003B1702"/>
    <w:rsid w:val="003B4C4B"/>
    <w:rsid w:val="003C0CA6"/>
    <w:rsid w:val="003C236F"/>
    <w:rsid w:val="003D2C49"/>
    <w:rsid w:val="003D60F1"/>
    <w:rsid w:val="003E2377"/>
    <w:rsid w:val="003F0E2F"/>
    <w:rsid w:val="003F23CB"/>
    <w:rsid w:val="003F32A1"/>
    <w:rsid w:val="004057E2"/>
    <w:rsid w:val="00407EF3"/>
    <w:rsid w:val="00410F5F"/>
    <w:rsid w:val="004148B1"/>
    <w:rsid w:val="00420A33"/>
    <w:rsid w:val="00423C44"/>
    <w:rsid w:val="00435261"/>
    <w:rsid w:val="004438AB"/>
    <w:rsid w:val="00443B10"/>
    <w:rsid w:val="00444375"/>
    <w:rsid w:val="00444B39"/>
    <w:rsid w:val="00445A8C"/>
    <w:rsid w:val="004470AE"/>
    <w:rsid w:val="00447A2D"/>
    <w:rsid w:val="004526F1"/>
    <w:rsid w:val="00452AF4"/>
    <w:rsid w:val="00456A20"/>
    <w:rsid w:val="00460783"/>
    <w:rsid w:val="00460C1B"/>
    <w:rsid w:val="004627DC"/>
    <w:rsid w:val="00473B3E"/>
    <w:rsid w:val="00481088"/>
    <w:rsid w:val="004831AE"/>
    <w:rsid w:val="00486247"/>
    <w:rsid w:val="00491CC1"/>
    <w:rsid w:val="00492880"/>
    <w:rsid w:val="004A0F86"/>
    <w:rsid w:val="004A449D"/>
    <w:rsid w:val="004A647A"/>
    <w:rsid w:val="004B4BE5"/>
    <w:rsid w:val="004B6DC7"/>
    <w:rsid w:val="004C0D82"/>
    <w:rsid w:val="004E0725"/>
    <w:rsid w:val="004E4574"/>
    <w:rsid w:val="004E481D"/>
    <w:rsid w:val="004E549D"/>
    <w:rsid w:val="004E600C"/>
    <w:rsid w:val="004E6C9A"/>
    <w:rsid w:val="004F01AF"/>
    <w:rsid w:val="0050079B"/>
    <w:rsid w:val="00500DA2"/>
    <w:rsid w:val="005112F6"/>
    <w:rsid w:val="00517D8F"/>
    <w:rsid w:val="00520489"/>
    <w:rsid w:val="00522C13"/>
    <w:rsid w:val="00532C70"/>
    <w:rsid w:val="0053375C"/>
    <w:rsid w:val="005362DE"/>
    <w:rsid w:val="00537AC3"/>
    <w:rsid w:val="00543806"/>
    <w:rsid w:val="00543D6B"/>
    <w:rsid w:val="00545E2E"/>
    <w:rsid w:val="005474CD"/>
    <w:rsid w:val="00554CF3"/>
    <w:rsid w:val="00555271"/>
    <w:rsid w:val="005564C5"/>
    <w:rsid w:val="005613E4"/>
    <w:rsid w:val="00562041"/>
    <w:rsid w:val="00571FC4"/>
    <w:rsid w:val="00581B54"/>
    <w:rsid w:val="00581FBE"/>
    <w:rsid w:val="00584934"/>
    <w:rsid w:val="00592ADD"/>
    <w:rsid w:val="005A3F8C"/>
    <w:rsid w:val="005A585E"/>
    <w:rsid w:val="005B4961"/>
    <w:rsid w:val="005C0F29"/>
    <w:rsid w:val="005C333A"/>
    <w:rsid w:val="005C42BA"/>
    <w:rsid w:val="005C7EA5"/>
    <w:rsid w:val="005D021A"/>
    <w:rsid w:val="005D063A"/>
    <w:rsid w:val="005D4262"/>
    <w:rsid w:val="005D479E"/>
    <w:rsid w:val="005E1391"/>
    <w:rsid w:val="005E20AD"/>
    <w:rsid w:val="005E7A46"/>
    <w:rsid w:val="005F3BBD"/>
    <w:rsid w:val="00602009"/>
    <w:rsid w:val="00613E2B"/>
    <w:rsid w:val="00624232"/>
    <w:rsid w:val="006259EA"/>
    <w:rsid w:val="006303DF"/>
    <w:rsid w:val="006318D0"/>
    <w:rsid w:val="00631C6F"/>
    <w:rsid w:val="0063291D"/>
    <w:rsid w:val="0063574A"/>
    <w:rsid w:val="0064469D"/>
    <w:rsid w:val="006513E6"/>
    <w:rsid w:val="00651F23"/>
    <w:rsid w:val="0065302B"/>
    <w:rsid w:val="00657C8E"/>
    <w:rsid w:val="00660625"/>
    <w:rsid w:val="00660682"/>
    <w:rsid w:val="00660B84"/>
    <w:rsid w:val="00662CF6"/>
    <w:rsid w:val="00664A27"/>
    <w:rsid w:val="00667368"/>
    <w:rsid w:val="00670E93"/>
    <w:rsid w:val="00672DC3"/>
    <w:rsid w:val="006755C4"/>
    <w:rsid w:val="00677488"/>
    <w:rsid w:val="00677791"/>
    <w:rsid w:val="00680AF0"/>
    <w:rsid w:val="00686570"/>
    <w:rsid w:val="0069414D"/>
    <w:rsid w:val="0069445A"/>
    <w:rsid w:val="0069619F"/>
    <w:rsid w:val="006A6165"/>
    <w:rsid w:val="006B4300"/>
    <w:rsid w:val="006B4533"/>
    <w:rsid w:val="006C0757"/>
    <w:rsid w:val="006C2F57"/>
    <w:rsid w:val="006D2FE2"/>
    <w:rsid w:val="006D43C0"/>
    <w:rsid w:val="006D4A89"/>
    <w:rsid w:val="006E5E1D"/>
    <w:rsid w:val="006F0AF7"/>
    <w:rsid w:val="006F37E4"/>
    <w:rsid w:val="006F5D7B"/>
    <w:rsid w:val="00700533"/>
    <w:rsid w:val="007016A4"/>
    <w:rsid w:val="00705464"/>
    <w:rsid w:val="007061AB"/>
    <w:rsid w:val="007107D8"/>
    <w:rsid w:val="00711A73"/>
    <w:rsid w:val="00712834"/>
    <w:rsid w:val="00713DDA"/>
    <w:rsid w:val="00714747"/>
    <w:rsid w:val="00716C93"/>
    <w:rsid w:val="0072227B"/>
    <w:rsid w:val="007239C3"/>
    <w:rsid w:val="00732741"/>
    <w:rsid w:val="00736FBF"/>
    <w:rsid w:val="00737307"/>
    <w:rsid w:val="00743A05"/>
    <w:rsid w:val="007452A9"/>
    <w:rsid w:val="0074590A"/>
    <w:rsid w:val="0074722E"/>
    <w:rsid w:val="00750E86"/>
    <w:rsid w:val="007514CA"/>
    <w:rsid w:val="00751A08"/>
    <w:rsid w:val="00751D4E"/>
    <w:rsid w:val="00755447"/>
    <w:rsid w:val="00757DB8"/>
    <w:rsid w:val="00763367"/>
    <w:rsid w:val="00776136"/>
    <w:rsid w:val="00776E60"/>
    <w:rsid w:val="00777BA9"/>
    <w:rsid w:val="00785A86"/>
    <w:rsid w:val="00786068"/>
    <w:rsid w:val="00792D6C"/>
    <w:rsid w:val="00794B5F"/>
    <w:rsid w:val="0079569D"/>
    <w:rsid w:val="00796121"/>
    <w:rsid w:val="00797E9B"/>
    <w:rsid w:val="007A1549"/>
    <w:rsid w:val="007A40D6"/>
    <w:rsid w:val="007B35FB"/>
    <w:rsid w:val="007C4972"/>
    <w:rsid w:val="007C6B66"/>
    <w:rsid w:val="007D10D6"/>
    <w:rsid w:val="007D1447"/>
    <w:rsid w:val="007D45C2"/>
    <w:rsid w:val="007D4671"/>
    <w:rsid w:val="007D72D5"/>
    <w:rsid w:val="007E0B43"/>
    <w:rsid w:val="007F0EC3"/>
    <w:rsid w:val="007F38E3"/>
    <w:rsid w:val="00804150"/>
    <w:rsid w:val="00804367"/>
    <w:rsid w:val="0080620A"/>
    <w:rsid w:val="00806782"/>
    <w:rsid w:val="008177BC"/>
    <w:rsid w:val="008276C9"/>
    <w:rsid w:val="00830A61"/>
    <w:rsid w:val="00834900"/>
    <w:rsid w:val="00842EDB"/>
    <w:rsid w:val="008455B6"/>
    <w:rsid w:val="0086579A"/>
    <w:rsid w:val="00865A95"/>
    <w:rsid w:val="00865ECC"/>
    <w:rsid w:val="00867952"/>
    <w:rsid w:val="008725E5"/>
    <w:rsid w:val="0087580A"/>
    <w:rsid w:val="00883D99"/>
    <w:rsid w:val="00885A38"/>
    <w:rsid w:val="00893A63"/>
    <w:rsid w:val="0089454B"/>
    <w:rsid w:val="00895104"/>
    <w:rsid w:val="008A2D98"/>
    <w:rsid w:val="008A7DCF"/>
    <w:rsid w:val="008B3C14"/>
    <w:rsid w:val="008B622F"/>
    <w:rsid w:val="008C26E3"/>
    <w:rsid w:val="008D0B0A"/>
    <w:rsid w:val="008D36EB"/>
    <w:rsid w:val="008D40CE"/>
    <w:rsid w:val="008D5A81"/>
    <w:rsid w:val="008D6787"/>
    <w:rsid w:val="008E222F"/>
    <w:rsid w:val="008E2BB7"/>
    <w:rsid w:val="008E3213"/>
    <w:rsid w:val="008E3F4A"/>
    <w:rsid w:val="008F3A19"/>
    <w:rsid w:val="008F4159"/>
    <w:rsid w:val="008F738D"/>
    <w:rsid w:val="009029D5"/>
    <w:rsid w:val="00902A82"/>
    <w:rsid w:val="0090327F"/>
    <w:rsid w:val="009075F6"/>
    <w:rsid w:val="00910286"/>
    <w:rsid w:val="009121B3"/>
    <w:rsid w:val="00920F6A"/>
    <w:rsid w:val="009224BE"/>
    <w:rsid w:val="009244BA"/>
    <w:rsid w:val="00930725"/>
    <w:rsid w:val="00932297"/>
    <w:rsid w:val="009370C0"/>
    <w:rsid w:val="009378A7"/>
    <w:rsid w:val="009458D3"/>
    <w:rsid w:val="00946092"/>
    <w:rsid w:val="00954F1F"/>
    <w:rsid w:val="0095579F"/>
    <w:rsid w:val="00956AAC"/>
    <w:rsid w:val="00962138"/>
    <w:rsid w:val="0096548F"/>
    <w:rsid w:val="009662F3"/>
    <w:rsid w:val="0096711B"/>
    <w:rsid w:val="00967902"/>
    <w:rsid w:val="009703EA"/>
    <w:rsid w:val="0097723E"/>
    <w:rsid w:val="009772B1"/>
    <w:rsid w:val="009848FE"/>
    <w:rsid w:val="009938A1"/>
    <w:rsid w:val="00993F1D"/>
    <w:rsid w:val="009A291F"/>
    <w:rsid w:val="009A77E0"/>
    <w:rsid w:val="009B2218"/>
    <w:rsid w:val="009B2233"/>
    <w:rsid w:val="009B335E"/>
    <w:rsid w:val="009B3AA3"/>
    <w:rsid w:val="009C3260"/>
    <w:rsid w:val="009C3AFC"/>
    <w:rsid w:val="009C479D"/>
    <w:rsid w:val="009D33EE"/>
    <w:rsid w:val="009D5DFF"/>
    <w:rsid w:val="009D5ECD"/>
    <w:rsid w:val="009F2784"/>
    <w:rsid w:val="009F61E4"/>
    <w:rsid w:val="00A10E97"/>
    <w:rsid w:val="00A12200"/>
    <w:rsid w:val="00A139E4"/>
    <w:rsid w:val="00A1490C"/>
    <w:rsid w:val="00A214E0"/>
    <w:rsid w:val="00A22435"/>
    <w:rsid w:val="00A319B7"/>
    <w:rsid w:val="00A322EB"/>
    <w:rsid w:val="00A34DCD"/>
    <w:rsid w:val="00A411E7"/>
    <w:rsid w:val="00A44819"/>
    <w:rsid w:val="00A449EE"/>
    <w:rsid w:val="00A52936"/>
    <w:rsid w:val="00A55444"/>
    <w:rsid w:val="00A57BC0"/>
    <w:rsid w:val="00A62A6D"/>
    <w:rsid w:val="00A763B7"/>
    <w:rsid w:val="00A807F5"/>
    <w:rsid w:val="00A8136B"/>
    <w:rsid w:val="00A82846"/>
    <w:rsid w:val="00A82910"/>
    <w:rsid w:val="00A8646C"/>
    <w:rsid w:val="00A87065"/>
    <w:rsid w:val="00A9430E"/>
    <w:rsid w:val="00AA0D5A"/>
    <w:rsid w:val="00AB20A1"/>
    <w:rsid w:val="00AB730D"/>
    <w:rsid w:val="00AC1C1F"/>
    <w:rsid w:val="00AC7DC2"/>
    <w:rsid w:val="00AD00D8"/>
    <w:rsid w:val="00AD0F0E"/>
    <w:rsid w:val="00AD17B6"/>
    <w:rsid w:val="00AD295E"/>
    <w:rsid w:val="00AD2B1D"/>
    <w:rsid w:val="00AE38C8"/>
    <w:rsid w:val="00AF19B4"/>
    <w:rsid w:val="00AF4900"/>
    <w:rsid w:val="00AF4A23"/>
    <w:rsid w:val="00AF6332"/>
    <w:rsid w:val="00AF6B06"/>
    <w:rsid w:val="00AF7F69"/>
    <w:rsid w:val="00B1027F"/>
    <w:rsid w:val="00B11430"/>
    <w:rsid w:val="00B11592"/>
    <w:rsid w:val="00B14CB1"/>
    <w:rsid w:val="00B2091F"/>
    <w:rsid w:val="00B26DB4"/>
    <w:rsid w:val="00B33B69"/>
    <w:rsid w:val="00B34523"/>
    <w:rsid w:val="00B3472B"/>
    <w:rsid w:val="00B3706D"/>
    <w:rsid w:val="00B40836"/>
    <w:rsid w:val="00B4416A"/>
    <w:rsid w:val="00B463F9"/>
    <w:rsid w:val="00B46D71"/>
    <w:rsid w:val="00B50F32"/>
    <w:rsid w:val="00B5100C"/>
    <w:rsid w:val="00B52307"/>
    <w:rsid w:val="00B5783C"/>
    <w:rsid w:val="00B61445"/>
    <w:rsid w:val="00B64836"/>
    <w:rsid w:val="00B65D58"/>
    <w:rsid w:val="00B66D6D"/>
    <w:rsid w:val="00B70376"/>
    <w:rsid w:val="00B82EBE"/>
    <w:rsid w:val="00B83E2D"/>
    <w:rsid w:val="00B849B5"/>
    <w:rsid w:val="00B93B67"/>
    <w:rsid w:val="00B947EE"/>
    <w:rsid w:val="00BA03E9"/>
    <w:rsid w:val="00BA6C75"/>
    <w:rsid w:val="00BB0EA3"/>
    <w:rsid w:val="00BC0D10"/>
    <w:rsid w:val="00BC2229"/>
    <w:rsid w:val="00BC2363"/>
    <w:rsid w:val="00BC4506"/>
    <w:rsid w:val="00BD18AE"/>
    <w:rsid w:val="00BD3236"/>
    <w:rsid w:val="00BD3A1B"/>
    <w:rsid w:val="00BD449F"/>
    <w:rsid w:val="00BE0CAD"/>
    <w:rsid w:val="00BE25C0"/>
    <w:rsid w:val="00BE4489"/>
    <w:rsid w:val="00BE7AD0"/>
    <w:rsid w:val="00BF427D"/>
    <w:rsid w:val="00C02468"/>
    <w:rsid w:val="00C032FC"/>
    <w:rsid w:val="00C0577B"/>
    <w:rsid w:val="00C06004"/>
    <w:rsid w:val="00C07C2C"/>
    <w:rsid w:val="00C13EAA"/>
    <w:rsid w:val="00C206AF"/>
    <w:rsid w:val="00C23132"/>
    <w:rsid w:val="00C24F73"/>
    <w:rsid w:val="00C31324"/>
    <w:rsid w:val="00C320E6"/>
    <w:rsid w:val="00C34D23"/>
    <w:rsid w:val="00C3545B"/>
    <w:rsid w:val="00C35C93"/>
    <w:rsid w:val="00C37B9C"/>
    <w:rsid w:val="00C43121"/>
    <w:rsid w:val="00C44BC7"/>
    <w:rsid w:val="00C4726B"/>
    <w:rsid w:val="00C47699"/>
    <w:rsid w:val="00C503E4"/>
    <w:rsid w:val="00C549E0"/>
    <w:rsid w:val="00C62F0A"/>
    <w:rsid w:val="00C64574"/>
    <w:rsid w:val="00C6495F"/>
    <w:rsid w:val="00C66BD0"/>
    <w:rsid w:val="00C764C2"/>
    <w:rsid w:val="00C83DEF"/>
    <w:rsid w:val="00C87565"/>
    <w:rsid w:val="00C9046D"/>
    <w:rsid w:val="00C905AF"/>
    <w:rsid w:val="00C9142C"/>
    <w:rsid w:val="00C92A15"/>
    <w:rsid w:val="00C94ADE"/>
    <w:rsid w:val="00CA58C5"/>
    <w:rsid w:val="00CA5E5F"/>
    <w:rsid w:val="00CA6161"/>
    <w:rsid w:val="00CA62F9"/>
    <w:rsid w:val="00CA6E25"/>
    <w:rsid w:val="00CB17FD"/>
    <w:rsid w:val="00CB1B48"/>
    <w:rsid w:val="00CB247D"/>
    <w:rsid w:val="00CB2D6D"/>
    <w:rsid w:val="00CB3F6D"/>
    <w:rsid w:val="00CB6189"/>
    <w:rsid w:val="00CB65FB"/>
    <w:rsid w:val="00CC04E7"/>
    <w:rsid w:val="00CC0A29"/>
    <w:rsid w:val="00CC27CE"/>
    <w:rsid w:val="00CC2EBE"/>
    <w:rsid w:val="00CC5A80"/>
    <w:rsid w:val="00CD0018"/>
    <w:rsid w:val="00CD459E"/>
    <w:rsid w:val="00CD5141"/>
    <w:rsid w:val="00CE481A"/>
    <w:rsid w:val="00CF2AB8"/>
    <w:rsid w:val="00CF7D64"/>
    <w:rsid w:val="00CF7F7F"/>
    <w:rsid w:val="00D00311"/>
    <w:rsid w:val="00D0034E"/>
    <w:rsid w:val="00D06017"/>
    <w:rsid w:val="00D078FC"/>
    <w:rsid w:val="00D11171"/>
    <w:rsid w:val="00D118B9"/>
    <w:rsid w:val="00D14007"/>
    <w:rsid w:val="00D20AFF"/>
    <w:rsid w:val="00D20F4E"/>
    <w:rsid w:val="00D21A8C"/>
    <w:rsid w:val="00D224D8"/>
    <w:rsid w:val="00D25BA5"/>
    <w:rsid w:val="00D270AF"/>
    <w:rsid w:val="00D27246"/>
    <w:rsid w:val="00D3795F"/>
    <w:rsid w:val="00D402FD"/>
    <w:rsid w:val="00D430F9"/>
    <w:rsid w:val="00D44844"/>
    <w:rsid w:val="00D44952"/>
    <w:rsid w:val="00D46F95"/>
    <w:rsid w:val="00D552E2"/>
    <w:rsid w:val="00D55F0E"/>
    <w:rsid w:val="00D62AEA"/>
    <w:rsid w:val="00D63179"/>
    <w:rsid w:val="00D67D2B"/>
    <w:rsid w:val="00D7252F"/>
    <w:rsid w:val="00D77D96"/>
    <w:rsid w:val="00D8031F"/>
    <w:rsid w:val="00D821C4"/>
    <w:rsid w:val="00D9084D"/>
    <w:rsid w:val="00D949D4"/>
    <w:rsid w:val="00DA4919"/>
    <w:rsid w:val="00DA7C54"/>
    <w:rsid w:val="00DC4FF5"/>
    <w:rsid w:val="00DC79FE"/>
    <w:rsid w:val="00DD0501"/>
    <w:rsid w:val="00DD1720"/>
    <w:rsid w:val="00DD4C2E"/>
    <w:rsid w:val="00DD6B36"/>
    <w:rsid w:val="00DE3C0B"/>
    <w:rsid w:val="00DE518F"/>
    <w:rsid w:val="00DF5C55"/>
    <w:rsid w:val="00DF6561"/>
    <w:rsid w:val="00DF6962"/>
    <w:rsid w:val="00E01AFB"/>
    <w:rsid w:val="00E03AFB"/>
    <w:rsid w:val="00E061BD"/>
    <w:rsid w:val="00E103D1"/>
    <w:rsid w:val="00E11DBC"/>
    <w:rsid w:val="00E15A22"/>
    <w:rsid w:val="00E177E4"/>
    <w:rsid w:val="00E17890"/>
    <w:rsid w:val="00E17D89"/>
    <w:rsid w:val="00E23061"/>
    <w:rsid w:val="00E23076"/>
    <w:rsid w:val="00E2587C"/>
    <w:rsid w:val="00E25DF4"/>
    <w:rsid w:val="00E26F99"/>
    <w:rsid w:val="00E2703C"/>
    <w:rsid w:val="00E36C26"/>
    <w:rsid w:val="00E37AC8"/>
    <w:rsid w:val="00E41E1D"/>
    <w:rsid w:val="00E4720D"/>
    <w:rsid w:val="00E5055D"/>
    <w:rsid w:val="00E54321"/>
    <w:rsid w:val="00E55045"/>
    <w:rsid w:val="00E604E6"/>
    <w:rsid w:val="00E66000"/>
    <w:rsid w:val="00E66307"/>
    <w:rsid w:val="00E74B55"/>
    <w:rsid w:val="00E81693"/>
    <w:rsid w:val="00E81CB5"/>
    <w:rsid w:val="00E85F3D"/>
    <w:rsid w:val="00E91D1C"/>
    <w:rsid w:val="00E91FDC"/>
    <w:rsid w:val="00E934AD"/>
    <w:rsid w:val="00E961B6"/>
    <w:rsid w:val="00EA0557"/>
    <w:rsid w:val="00EA2542"/>
    <w:rsid w:val="00EA40C5"/>
    <w:rsid w:val="00EA48B1"/>
    <w:rsid w:val="00EB0C87"/>
    <w:rsid w:val="00EB10DF"/>
    <w:rsid w:val="00EB1755"/>
    <w:rsid w:val="00EC0CE8"/>
    <w:rsid w:val="00EC1F46"/>
    <w:rsid w:val="00ED0F84"/>
    <w:rsid w:val="00ED1FFE"/>
    <w:rsid w:val="00EE1F3C"/>
    <w:rsid w:val="00EE56F0"/>
    <w:rsid w:val="00EF0E0D"/>
    <w:rsid w:val="00F01AF2"/>
    <w:rsid w:val="00F01CDE"/>
    <w:rsid w:val="00F02B6F"/>
    <w:rsid w:val="00F06298"/>
    <w:rsid w:val="00F0765F"/>
    <w:rsid w:val="00F17986"/>
    <w:rsid w:val="00F21729"/>
    <w:rsid w:val="00F220C7"/>
    <w:rsid w:val="00F31591"/>
    <w:rsid w:val="00F31BFC"/>
    <w:rsid w:val="00F3359D"/>
    <w:rsid w:val="00F378C8"/>
    <w:rsid w:val="00F4252C"/>
    <w:rsid w:val="00F44A7C"/>
    <w:rsid w:val="00F472B8"/>
    <w:rsid w:val="00F51AF6"/>
    <w:rsid w:val="00F54A72"/>
    <w:rsid w:val="00F6194E"/>
    <w:rsid w:val="00F6331E"/>
    <w:rsid w:val="00F6773B"/>
    <w:rsid w:val="00F67FC6"/>
    <w:rsid w:val="00F70F61"/>
    <w:rsid w:val="00F70F8C"/>
    <w:rsid w:val="00F762CE"/>
    <w:rsid w:val="00F82907"/>
    <w:rsid w:val="00F8455A"/>
    <w:rsid w:val="00F873AA"/>
    <w:rsid w:val="00F879DC"/>
    <w:rsid w:val="00F905F8"/>
    <w:rsid w:val="00F9079F"/>
    <w:rsid w:val="00F93061"/>
    <w:rsid w:val="00F95EBD"/>
    <w:rsid w:val="00F965FE"/>
    <w:rsid w:val="00FA1AF8"/>
    <w:rsid w:val="00FA5040"/>
    <w:rsid w:val="00FA57D9"/>
    <w:rsid w:val="00FB3636"/>
    <w:rsid w:val="00FB69B0"/>
    <w:rsid w:val="00FC022C"/>
    <w:rsid w:val="00FC1786"/>
    <w:rsid w:val="00FC463D"/>
    <w:rsid w:val="00FD1185"/>
    <w:rsid w:val="00FD33BF"/>
    <w:rsid w:val="00FD4CC6"/>
    <w:rsid w:val="00FD7BE1"/>
    <w:rsid w:val="00FE6006"/>
    <w:rsid w:val="00FE6A02"/>
    <w:rsid w:val="00FF26F2"/>
    <w:rsid w:val="00FF4CEA"/>
    <w:rsid w:val="0106C4CA"/>
    <w:rsid w:val="01B010E0"/>
    <w:rsid w:val="04516050"/>
    <w:rsid w:val="04C68429"/>
    <w:rsid w:val="0663720B"/>
    <w:rsid w:val="0735631F"/>
    <w:rsid w:val="07C6ADB0"/>
    <w:rsid w:val="09716AD1"/>
    <w:rsid w:val="0B875AD0"/>
    <w:rsid w:val="0C0F05F8"/>
    <w:rsid w:val="10C6E487"/>
    <w:rsid w:val="11D2A6C3"/>
    <w:rsid w:val="11D6941D"/>
    <w:rsid w:val="14DBAA15"/>
    <w:rsid w:val="15176D43"/>
    <w:rsid w:val="168877E4"/>
    <w:rsid w:val="171A3F85"/>
    <w:rsid w:val="19EAF194"/>
    <w:rsid w:val="1B7AD0C5"/>
    <w:rsid w:val="1D192C7C"/>
    <w:rsid w:val="1E4A0370"/>
    <w:rsid w:val="2130439F"/>
    <w:rsid w:val="25D6DE3B"/>
    <w:rsid w:val="25E79C81"/>
    <w:rsid w:val="2706D814"/>
    <w:rsid w:val="271F6D16"/>
    <w:rsid w:val="2B90CE71"/>
    <w:rsid w:val="2C14FC92"/>
    <w:rsid w:val="2D46AAC5"/>
    <w:rsid w:val="2D515A51"/>
    <w:rsid w:val="33A04A41"/>
    <w:rsid w:val="3568269D"/>
    <w:rsid w:val="36FF8BB0"/>
    <w:rsid w:val="373738E3"/>
    <w:rsid w:val="38163012"/>
    <w:rsid w:val="383941B1"/>
    <w:rsid w:val="409CE082"/>
    <w:rsid w:val="41B1A017"/>
    <w:rsid w:val="4211E6D6"/>
    <w:rsid w:val="47015F27"/>
    <w:rsid w:val="498FFC7B"/>
    <w:rsid w:val="49DB1702"/>
    <w:rsid w:val="4BB84154"/>
    <w:rsid w:val="4FA9495F"/>
    <w:rsid w:val="5263F727"/>
    <w:rsid w:val="5401157C"/>
    <w:rsid w:val="55575776"/>
    <w:rsid w:val="587F4C3C"/>
    <w:rsid w:val="5953A356"/>
    <w:rsid w:val="5AD11259"/>
    <w:rsid w:val="5BE606DA"/>
    <w:rsid w:val="5BE8FF54"/>
    <w:rsid w:val="5EEED91A"/>
    <w:rsid w:val="607BAF26"/>
    <w:rsid w:val="60ADD9C2"/>
    <w:rsid w:val="61873455"/>
    <w:rsid w:val="64508921"/>
    <w:rsid w:val="65BDA2EA"/>
    <w:rsid w:val="69E36457"/>
    <w:rsid w:val="6A680548"/>
    <w:rsid w:val="6B7CF4B1"/>
    <w:rsid w:val="6C5965A2"/>
    <w:rsid w:val="6C8C2926"/>
    <w:rsid w:val="7100ACE6"/>
    <w:rsid w:val="71B9AD2A"/>
    <w:rsid w:val="7288B2BA"/>
    <w:rsid w:val="72D8C27A"/>
    <w:rsid w:val="7461F269"/>
    <w:rsid w:val="762FBC54"/>
    <w:rsid w:val="772F4D99"/>
    <w:rsid w:val="77B07BCA"/>
    <w:rsid w:val="7867A437"/>
    <w:rsid w:val="7A2ECD70"/>
    <w:rsid w:val="7A6140AC"/>
    <w:rsid w:val="7E530135"/>
    <w:rsid w:val="7EBA6781"/>
    <w:rsid w:val="7F1A5F9A"/>
    <w:rsid w:val="7F44C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FCF0BD"/>
  <w15:chartTrackingRefBased/>
  <w15:docId w15:val="{BF4F1F8E-71F2-4C6F-A912-6D7A2B18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semiHidden="1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BodyText3">
    <w:name w:val="Body Text 3"/>
    <w:basedOn w:val="Normal"/>
    <w:rPr>
      <w:b/>
      <w:bCs/>
    </w:r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FootnoteText">
    <w:name w:val="footnote text"/>
    <w:basedOn w:val="Normal"/>
    <w:semiHidden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NormalIndent">
    <w:name w:val="Normal Indent"/>
    <w:basedOn w:val="Normal"/>
    <w:pPr>
      <w:ind w:left="900" w:hanging="900"/>
    </w:pPr>
  </w:style>
  <w:style w:type="paragraph" w:customStyle="1" w:styleId="Tabletext">
    <w:name w:val="Tabletext"/>
    <w:basedOn w:val="Normal"/>
    <w:pPr>
      <w:keepLines/>
      <w:spacing w:after="120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qFormat/>
    <w:rsid w:val="00A34DCD"/>
    <w:rPr>
      <w:i/>
      <w:iCs/>
    </w:rPr>
  </w:style>
  <w:style w:type="character" w:customStyle="1" w:styleId="BodyTextChar">
    <w:name w:val="Body Text Char"/>
    <w:basedOn w:val="DefaultParagraphFont"/>
    <w:link w:val="BodyText"/>
    <w:rsid w:val="00E25DF4"/>
    <w:rPr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54</TotalTime>
  <Pages>23</Pages>
  <Words>3324</Words>
  <Characters>18948</Characters>
  <Application>Microsoft Office Word</Application>
  <DocSecurity>0</DocSecurity>
  <Lines>157</Lines>
  <Paragraphs>44</Paragraphs>
  <ScaleCrop>false</ScaleCrop>
  <Company/>
  <LinksUpToDate>false</LinksUpToDate>
  <CharactersWithSpaces>22228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Nemanja Nikolic</cp:lastModifiedBy>
  <cp:revision>138</cp:revision>
  <dcterms:created xsi:type="dcterms:W3CDTF">2019-03-31T21:08:00Z</dcterms:created>
  <dcterms:modified xsi:type="dcterms:W3CDTF">2019-04-01T02:20:00Z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